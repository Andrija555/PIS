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1F" w:rsidRPr="008A6777" w:rsidRDefault="009453EB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proofErr w:type="spellStart"/>
      <w:r>
        <w:rPr>
          <w:rFonts w:ascii="Arial" w:hAnsi="Arial" w:cs="Arial"/>
          <w:sz w:val="52"/>
          <w:szCs w:val="36"/>
          <w:lang w:val="hr-HR"/>
        </w:rPr>
        <w:t>Family</w:t>
      </w:r>
      <w:proofErr w:type="spellEnd"/>
      <w:r>
        <w:rPr>
          <w:rFonts w:ascii="Arial" w:hAnsi="Arial" w:cs="Arial"/>
          <w:sz w:val="52"/>
          <w:szCs w:val="36"/>
          <w:lang w:val="hr-HR"/>
        </w:rPr>
        <w:t xml:space="preserve"> </w:t>
      </w:r>
      <w:proofErr w:type="spellStart"/>
      <w:r>
        <w:rPr>
          <w:rFonts w:ascii="Arial" w:hAnsi="Arial" w:cs="Arial"/>
          <w:sz w:val="52"/>
          <w:szCs w:val="36"/>
          <w:lang w:val="hr-HR"/>
        </w:rPr>
        <w:t>App</w:t>
      </w:r>
      <w:proofErr w:type="spellEnd"/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sustava</w:t>
      </w:r>
    </w:p>
    <w:p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9453EB">
        <w:rPr>
          <w:rFonts w:ascii="Arial" w:hAnsi="Arial" w:cs="Arial"/>
          <w:szCs w:val="22"/>
          <w:lang w:val="hr-HR"/>
        </w:rPr>
        <w:t>22</w:t>
      </w:r>
      <w:r w:rsidRPr="003C0AEF">
        <w:rPr>
          <w:rFonts w:ascii="Arial" w:hAnsi="Arial" w:cs="Arial"/>
          <w:szCs w:val="22"/>
          <w:lang w:val="hr-HR"/>
        </w:rPr>
        <w:t>.</w:t>
      </w:r>
      <w:r w:rsidR="009453EB">
        <w:rPr>
          <w:rFonts w:ascii="Arial" w:hAnsi="Arial" w:cs="Arial"/>
          <w:szCs w:val="22"/>
          <w:lang w:val="hr-HR"/>
        </w:rPr>
        <w:t>01</w:t>
      </w:r>
      <w:r w:rsidRPr="003C0AEF">
        <w:rPr>
          <w:rFonts w:ascii="Arial" w:hAnsi="Arial" w:cs="Arial"/>
          <w:szCs w:val="22"/>
          <w:lang w:val="hr-HR"/>
        </w:rPr>
        <w:t>.</w:t>
      </w:r>
      <w:r w:rsidR="009453EB">
        <w:rPr>
          <w:rFonts w:ascii="Arial" w:hAnsi="Arial" w:cs="Arial"/>
          <w:szCs w:val="22"/>
          <w:lang w:val="hr-HR"/>
        </w:rPr>
        <w:t>2020</w:t>
      </w:r>
    </w:p>
    <w:p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461"/>
        <w:gridCol w:w="2178"/>
        <w:gridCol w:w="4726"/>
      </w:tblGrid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  <w:tc>
          <w:tcPr>
            <w:tcW w:w="1163" w:type="pct"/>
          </w:tcPr>
          <w:p w:rsidR="00545A77" w:rsidRPr="003C0AEF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Ana Biloš</w:t>
            </w: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12880FE4" w:rsidRDefault="12880FE4"/>
    <w:p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379"/>
        <w:gridCol w:w="926"/>
        <w:gridCol w:w="3086"/>
        <w:gridCol w:w="2613"/>
        <w:gridCol w:w="1572"/>
      </w:tblGrid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22.01.2021.</w:t>
            </w:r>
          </w:p>
        </w:tc>
        <w:tc>
          <w:tcPr>
            <w:tcW w:w="428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Prototip aplikacije</w:t>
            </w:r>
          </w:p>
        </w:tc>
        <w:tc>
          <w:tcPr>
            <w:tcW w:w="870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:rsidR="008A6777" w:rsidRPr="008A6777" w:rsidRDefault="00383A6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r w:rsidRPr="00383A66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383A66">
        <w:rPr>
          <w:rFonts w:ascii="Arial" w:hAnsi="Arial" w:cs="Arial"/>
          <w:szCs w:val="22"/>
          <w:lang w:val="hr-HR"/>
        </w:rPr>
        <w:fldChar w:fldCharType="separate"/>
      </w:r>
      <w:hyperlink w:anchor="_Toc53247237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Uvod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_Toc532472376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Svrha dokumenta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_Toc532472377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Definicije, akronimi i skraćenice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_Toc532472378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Reference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_Toc532472379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Sažetak dokumenta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_Toc532472380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Opis </w:t>
        </w:r>
        <w:r w:rsidR="008A6777" w:rsidRPr="008A6777">
          <w:rPr>
            <w:rStyle w:val="Hiperveza"/>
            <w:rFonts w:ascii="Arial" w:hAnsi="Arial" w:cs="Arial"/>
            <w:noProof/>
          </w:rPr>
          <w:t>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_Toc532472381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6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Svrha 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_Toc532472382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6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OPSEG PROJEKTA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_Toc532472383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7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Korisnici i njihove karakteristike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_Toc532472384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Funkcionalnosti 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_Toc532472385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Pretpostavke i ovisnosti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_Toc532472386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2.6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Planiranje zahtjeva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_Toc532472387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9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Razrada zahtjeva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_Toc532472388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10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DIJAGRAM KORIŠTENJA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_Toc532472389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0" w:history="1">
        <w:r w:rsidR="008A6777" w:rsidRPr="008A6777">
          <w:rPr>
            <w:rStyle w:val="Hiperveza"/>
            <w:rFonts w:ascii="Arial" w:hAnsi="Arial" w:cs="Arial"/>
            <w:noProof/>
          </w:rPr>
          <w:t>3.2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sudionici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_Toc532472390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1" w:history="1">
        <w:r w:rsidR="008A6777" w:rsidRPr="008A6777">
          <w:rPr>
            <w:rStyle w:val="Hiperveza"/>
            <w:rFonts w:ascii="Arial" w:hAnsi="Arial" w:cs="Arial"/>
            <w:noProof/>
          </w:rPr>
          <w:t>3.2.1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Ljudski sudionici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_Toc532472391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2" w:history="1">
        <w:r w:rsidR="008A6777" w:rsidRPr="008A6777">
          <w:rPr>
            <w:rStyle w:val="Hiperveza"/>
            <w:rFonts w:ascii="Arial" w:hAnsi="Arial" w:cs="Arial"/>
            <w:noProof/>
          </w:rPr>
          <w:t>3.2.2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Hardware Actors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_Toc532472392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3" w:history="1">
        <w:r w:rsidR="008A6777" w:rsidRPr="008A6777">
          <w:rPr>
            <w:rStyle w:val="Hiperveza"/>
            <w:rFonts w:ascii="Arial" w:hAnsi="Arial" w:cs="Arial"/>
            <w:noProof/>
          </w:rPr>
          <w:t>3.2.3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Software System Actors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_Toc532472393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12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4" w:history="1">
        <w:r w:rsidR="008A6777" w:rsidRPr="008A6777">
          <w:rPr>
            <w:rStyle w:val="Hiperveza"/>
            <w:rFonts w:ascii="Arial" w:hAnsi="Arial" w:cs="Arial"/>
            <w:noProof/>
          </w:rPr>
          <w:t>3.3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Specifikacija USE Case dijagrama korištenja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_Toc532472394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12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Funkcionalni zahtjevi za  KORISNIKA &lt;NAZIV KORISNIKA&gt;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_Toc532472395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13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Prijavi se u sustav – </w:t>
        </w:r>
        <w:r w:rsidR="008A6777" w:rsidRPr="008A6777">
          <w:rPr>
            <w:rStyle w:val="Hiperveza"/>
            <w:rFonts w:ascii="Arial" w:hAnsi="Arial" w:cs="Arial"/>
            <w:i/>
            <w:noProof/>
            <w:lang w:val="hr-HR"/>
          </w:rPr>
          <w:t>Login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_Toc532472396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13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Registracija korisnika  - </w:t>
        </w:r>
        <w:r w:rsidR="008A6777" w:rsidRPr="008A6777">
          <w:rPr>
            <w:rStyle w:val="Hiperveza"/>
            <w:rFonts w:ascii="Arial" w:hAnsi="Arial" w:cs="Arial"/>
            <w:i/>
            <w:noProof/>
            <w:lang w:val="hr-HR"/>
          </w:rPr>
          <w:t>Registration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_Toc532472397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8" w:history="1">
        <w:r w:rsidR="008A6777" w:rsidRPr="008A6777">
          <w:rPr>
            <w:rStyle w:val="Hiperveza"/>
            <w:rFonts w:ascii="Arial" w:hAnsi="Arial" w:cs="Arial"/>
            <w:noProof/>
          </w:rPr>
          <w:t>3.4.3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1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_Toc532472398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9" w:history="1">
        <w:r w:rsidR="008A6777" w:rsidRPr="008A6777">
          <w:rPr>
            <w:rStyle w:val="Hiperveza"/>
            <w:rFonts w:ascii="Arial" w:hAnsi="Arial" w:cs="Arial"/>
            <w:noProof/>
          </w:rPr>
          <w:t>3.4.4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2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_Toc532472399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0" w:history="1">
        <w:r w:rsidR="008A6777" w:rsidRPr="008A6777">
          <w:rPr>
            <w:rStyle w:val="Hiperveza"/>
            <w:rFonts w:ascii="Arial" w:hAnsi="Arial" w:cs="Arial"/>
            <w:noProof/>
          </w:rPr>
          <w:t>3.4.5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_Toc532472400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Klasifikacija funkcionalnih zahtjeva ili USE CASE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_Toc532472401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2" w:history="1">
        <w:r w:rsidR="008A6777" w:rsidRPr="008A6777">
          <w:rPr>
            <w:rStyle w:val="Hiperveza"/>
            <w:rFonts w:ascii="Arial" w:hAnsi="Arial" w:cs="Arial"/>
            <w:noProof/>
          </w:rPr>
          <w:t>3.6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Performance Requirements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_Toc532472402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17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3" w:history="1">
        <w:r w:rsidR="008A6777" w:rsidRPr="008A6777">
          <w:rPr>
            <w:rStyle w:val="Hiperveza"/>
            <w:rFonts w:ascii="Arial" w:hAnsi="Arial" w:cs="Arial"/>
            <w:noProof/>
          </w:rPr>
          <w:t>3.7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Design Constraints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_Toc532472403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4" w:history="1">
        <w:r w:rsidR="008A6777" w:rsidRPr="008A6777">
          <w:rPr>
            <w:rStyle w:val="Hiperveza"/>
            <w:rFonts w:ascii="Arial" w:hAnsi="Arial" w:cs="Arial"/>
            <w:noProof/>
          </w:rPr>
          <w:t>3.8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Software system attributes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_Toc532472404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5" w:history="1">
        <w:r w:rsidR="008A6777" w:rsidRPr="008A6777">
          <w:rPr>
            <w:rStyle w:val="Hiperveza"/>
            <w:rFonts w:ascii="Arial" w:hAnsi="Arial" w:cs="Arial"/>
            <w:noProof/>
            <w:lang w:val="en-US"/>
          </w:rPr>
          <w:t>3.9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Logical Database Requirements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_Toc532472405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3.9.1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Relacijski model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_Toc532472406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19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3.9.2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Opis tablica u relacijskom modelu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_Toc532472407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19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2"/>
        <w:tabs>
          <w:tab w:val="left" w:pos="12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Nefunkcionalni zahtjevi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_Toc532472408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Korisnička sučelja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_Toc532472409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Vanjska sučelja i integracije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_Toc532472410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3.10.3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Upotrebljivost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_Toc532472411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30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3.10.4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Performanse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_Toc532472412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30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3.10.5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Korektnost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_Toc532472413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31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3.10.6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Instalacija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_Toc532472414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32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3.10.7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Upravljanje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održavanje sustava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_Toc532472415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32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3.10.8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Prenosivost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_Toc532472416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3.10.9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Skalabilnost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_Toc532472417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3.10.10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Sigurnost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_Toc532472418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Primjenjivi standardi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_Toc532472419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Robusnost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_Toc532472420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Internacionalizacija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_Toc532472421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Personalizacija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_Toc532472422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Ograničenja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_Toc532472423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8A6777" w:rsidRPr="008A6777" w:rsidRDefault="00383A6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4.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Prilozi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_Toc532472424 \h </w:instrText>
        </w:r>
        <w:r w:rsidRPr="008A6777">
          <w:rPr>
            <w:rFonts w:ascii="Arial" w:hAnsi="Arial" w:cs="Arial"/>
            <w:noProof/>
            <w:webHidden/>
          </w:rPr>
        </w:r>
        <w:r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35</w:t>
        </w:r>
        <w:r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:rsidR="009E215B" w:rsidRPr="008A6777" w:rsidRDefault="00383A6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532472376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bookmarkStart w:id="2" w:name="_Toc317626440"/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dana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š</w:t>
      </w:r>
      <w:proofErr w:type="spellStart"/>
      <w:r w:rsidRPr="005B1F97">
        <w:rPr>
          <w:rFonts w:ascii="Arial" w:hAnsi="Arial" w:cs="Arial"/>
          <w:sz w:val="22"/>
          <w:szCs w:val="22"/>
        </w:rPr>
        <w:t>njem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svijetu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kojem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zauzeti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, </w:t>
      </w:r>
      <w:r w:rsidRPr="005B1F97">
        <w:rPr>
          <w:rFonts w:ascii="Arial" w:hAnsi="Arial" w:cs="Arial"/>
          <w:sz w:val="22"/>
          <w:szCs w:val="22"/>
        </w:rPr>
        <w:t>ne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č</w:t>
      </w:r>
      <w:proofErr w:type="spellStart"/>
      <w:r w:rsidRPr="005B1F97">
        <w:rPr>
          <w:rFonts w:ascii="Arial" w:hAnsi="Arial" w:cs="Arial"/>
          <w:sz w:val="22"/>
          <w:szCs w:val="22"/>
        </w:rPr>
        <w:t>udi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da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modernim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roditeljima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izazov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nositi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poslom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.</w:t>
      </w:r>
      <w:r w:rsidRPr="005B1F97">
        <w:rPr>
          <w:rFonts w:ascii="Arial" w:hAnsi="Arial" w:cs="Arial"/>
          <w:sz w:val="22"/>
          <w:szCs w:val="22"/>
        </w:rPr>
        <w:t> </w:t>
      </w:r>
      <w:proofErr w:type="spellStart"/>
      <w:r w:rsidRPr="005B1F97">
        <w:rPr>
          <w:rFonts w:ascii="Arial" w:hAnsi="Arial" w:cs="Arial"/>
          <w:sz w:val="22"/>
          <w:szCs w:val="22"/>
        </w:rPr>
        <w:t>Svakako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nije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lako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upamtiti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5B1F97">
        <w:rPr>
          <w:rFonts w:ascii="Arial" w:hAnsi="Arial" w:cs="Arial"/>
          <w:sz w:val="22"/>
          <w:szCs w:val="22"/>
        </w:rPr>
        <w:t>rasporedu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svakog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člana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njegovim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potrebama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usred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vašeg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zauzetog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rasporeda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Čak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ako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super mama </w:t>
      </w:r>
      <w:proofErr w:type="spellStart"/>
      <w:r w:rsidRPr="005B1F97">
        <w:rPr>
          <w:rFonts w:ascii="Arial" w:hAnsi="Arial" w:cs="Arial"/>
          <w:sz w:val="22"/>
          <w:szCs w:val="22"/>
        </w:rPr>
        <w:t>ili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super </w:t>
      </w:r>
      <w:proofErr w:type="spellStart"/>
      <w:r w:rsidRPr="005B1F97">
        <w:rPr>
          <w:rFonts w:ascii="Arial" w:hAnsi="Arial" w:cs="Arial"/>
          <w:sz w:val="22"/>
          <w:szCs w:val="22"/>
        </w:rPr>
        <w:t>tata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1F97">
        <w:rPr>
          <w:rFonts w:ascii="Arial" w:hAnsi="Arial" w:cs="Arial"/>
          <w:sz w:val="22"/>
          <w:szCs w:val="22"/>
        </w:rPr>
        <w:t>ponekad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možete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zaboraviti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stvari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1F97">
        <w:rPr>
          <w:rFonts w:ascii="Arial" w:hAnsi="Arial" w:cs="Arial"/>
          <w:sz w:val="22"/>
          <w:szCs w:val="22"/>
        </w:rPr>
        <w:t>uostalom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mi </w:t>
      </w:r>
      <w:proofErr w:type="spellStart"/>
      <w:r w:rsidRPr="005B1F97">
        <w:rPr>
          <w:rFonts w:ascii="Arial" w:hAnsi="Arial" w:cs="Arial"/>
          <w:sz w:val="22"/>
          <w:szCs w:val="22"/>
        </w:rPr>
        <w:t>nismo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superračunala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. Ne </w:t>
      </w:r>
      <w:proofErr w:type="spellStart"/>
      <w:r w:rsidRPr="005B1F97">
        <w:rPr>
          <w:rFonts w:ascii="Arial" w:hAnsi="Arial" w:cs="Arial"/>
          <w:sz w:val="22"/>
          <w:szCs w:val="22"/>
        </w:rPr>
        <w:t>brinite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FamilyApp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može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pomoći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5B1F97">
        <w:rPr>
          <w:rFonts w:ascii="Arial" w:hAnsi="Arial" w:cs="Arial"/>
          <w:sz w:val="22"/>
          <w:szCs w:val="22"/>
        </w:rPr>
        <w:t>pamćenju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svih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važnih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stvari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održavanju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organiziranom</w:t>
      </w:r>
      <w:proofErr w:type="spellEnd"/>
      <w:r w:rsidRPr="005B1F97">
        <w:rPr>
          <w:rFonts w:ascii="Arial" w:hAnsi="Arial" w:cs="Arial"/>
          <w:sz w:val="22"/>
          <w:szCs w:val="22"/>
        </w:rPr>
        <w:t>.</w:t>
      </w:r>
    </w:p>
    <w:p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proofErr w:type="spellStart"/>
      <w:r w:rsidRPr="005B1F97">
        <w:rPr>
          <w:rFonts w:ascii="Arial" w:hAnsi="Arial" w:cs="Arial"/>
          <w:sz w:val="22"/>
          <w:szCs w:val="22"/>
        </w:rPr>
        <w:t>Kada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trebate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cijepiti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svoje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dijete</w:t>
      </w:r>
      <w:proofErr w:type="spellEnd"/>
      <w:r w:rsidRPr="005B1F97">
        <w:rPr>
          <w:rFonts w:ascii="Arial" w:hAnsi="Arial" w:cs="Arial"/>
          <w:sz w:val="22"/>
          <w:szCs w:val="22"/>
        </w:rPr>
        <w:t>? </w:t>
      </w:r>
      <w:proofErr w:type="spellStart"/>
      <w:r w:rsidRPr="005B1F97">
        <w:rPr>
          <w:rFonts w:ascii="Arial" w:hAnsi="Arial" w:cs="Arial"/>
          <w:sz w:val="22"/>
          <w:szCs w:val="22"/>
        </w:rPr>
        <w:t>Kada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5B1F97">
        <w:rPr>
          <w:rFonts w:ascii="Arial" w:hAnsi="Arial" w:cs="Arial"/>
          <w:sz w:val="22"/>
          <w:szCs w:val="22"/>
        </w:rPr>
        <w:t>sastanak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liječnika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vaše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starije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roditelje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? U </w:t>
      </w:r>
      <w:proofErr w:type="spellStart"/>
      <w:r w:rsidRPr="005B1F97">
        <w:rPr>
          <w:rFonts w:ascii="Arial" w:hAnsi="Arial" w:cs="Arial"/>
          <w:sz w:val="22"/>
          <w:szCs w:val="22"/>
        </w:rPr>
        <w:t>koje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vrijeme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morate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odabrati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sina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nakon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nastave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nogometa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ili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kćer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nakon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predavanja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klavira</w:t>
      </w:r>
      <w:proofErr w:type="spellEnd"/>
      <w:r w:rsidRPr="005B1F97">
        <w:rPr>
          <w:rFonts w:ascii="Arial" w:hAnsi="Arial" w:cs="Arial"/>
          <w:sz w:val="22"/>
          <w:szCs w:val="22"/>
        </w:rPr>
        <w:t>? </w:t>
      </w:r>
      <w:proofErr w:type="spellStart"/>
      <w:r>
        <w:rPr>
          <w:rFonts w:ascii="Arial" w:hAnsi="Arial" w:cs="Arial"/>
          <w:sz w:val="22"/>
          <w:szCs w:val="22"/>
        </w:rPr>
        <w:t>Vjenčanja</w:t>
      </w:r>
      <w:proofErr w:type="spellEnd"/>
      <w:r>
        <w:rPr>
          <w:rFonts w:ascii="Arial" w:hAnsi="Arial" w:cs="Arial"/>
          <w:sz w:val="22"/>
          <w:szCs w:val="22"/>
        </w:rPr>
        <w:t xml:space="preserve">? </w:t>
      </w:r>
      <w:proofErr w:type="spellStart"/>
      <w:r w:rsidRPr="005B1F97">
        <w:rPr>
          <w:rFonts w:ascii="Arial" w:hAnsi="Arial" w:cs="Arial"/>
          <w:sz w:val="22"/>
          <w:szCs w:val="22"/>
        </w:rPr>
        <w:t>Planovi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vaš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sljedeći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odmor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1F97">
        <w:rPr>
          <w:rFonts w:ascii="Arial" w:hAnsi="Arial" w:cs="Arial"/>
          <w:sz w:val="22"/>
          <w:szCs w:val="22"/>
        </w:rPr>
        <w:t>popis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namirnica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td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Ljepljive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bilješke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kuhinjskom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zidu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zadržavanje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svega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glavi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mogu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postati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neuredne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. Pa, </w:t>
      </w:r>
      <w:proofErr w:type="spellStart"/>
      <w:r w:rsidRPr="005B1F97">
        <w:rPr>
          <w:rFonts w:ascii="Arial" w:hAnsi="Arial" w:cs="Arial"/>
          <w:sz w:val="22"/>
          <w:szCs w:val="22"/>
        </w:rPr>
        <w:t>zahvaljujući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pametnim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telefonima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tehnologijama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mobilnih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aplikacija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danas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raspolaganju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niz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aplikacija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organizatore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koji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će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puno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olakšati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život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Nastavite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s </w:t>
      </w:r>
      <w:proofErr w:type="spellStart"/>
      <w:r w:rsidRPr="005B1F97">
        <w:rPr>
          <w:rFonts w:ascii="Arial" w:hAnsi="Arial" w:cs="Arial"/>
          <w:sz w:val="22"/>
          <w:szCs w:val="22"/>
        </w:rPr>
        <w:t>tehnološkim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napretkom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vrijeme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5B1F97">
        <w:rPr>
          <w:rFonts w:ascii="Arial" w:hAnsi="Arial" w:cs="Arial"/>
          <w:sz w:val="22"/>
          <w:szCs w:val="22"/>
        </w:rPr>
        <w:t>da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ljepljive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bilješke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zamijenite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ovim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aplikacijama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organizatore</w:t>
      </w:r>
      <w:proofErr w:type="spellEnd"/>
      <w:r w:rsidRPr="005B1F97">
        <w:rPr>
          <w:rFonts w:ascii="Arial" w:hAnsi="Arial" w:cs="Arial"/>
          <w:sz w:val="22"/>
          <w:szCs w:val="22"/>
        </w:rPr>
        <w:t>.</w:t>
      </w:r>
    </w:p>
    <w:p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FamilyApp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aplikacija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vrlo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korisna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5B1F97">
        <w:rPr>
          <w:rFonts w:ascii="Arial" w:hAnsi="Arial" w:cs="Arial"/>
          <w:sz w:val="22"/>
          <w:szCs w:val="22"/>
        </w:rPr>
        <w:t>organiziranju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zadataka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Zakažite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planirajte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jednom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mjestu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što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omogućava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nesmetanu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brigu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5B1F97">
        <w:rPr>
          <w:rFonts w:ascii="Arial" w:hAnsi="Arial" w:cs="Arial"/>
          <w:sz w:val="22"/>
          <w:szCs w:val="22"/>
        </w:rPr>
        <w:t>vašoj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</w:p>
    <w:p w:rsidR="00016866" w:rsidRPr="003C0AEF" w:rsidRDefault="00B13BBE" w:rsidP="00107DDF">
      <w:pPr>
        <w:pStyle w:val="Naslov1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3" w:name="_Toc532472381"/>
      <w:r w:rsidR="00DE7EBC">
        <w:rPr>
          <w:rFonts w:cs="Arial"/>
          <w:sz w:val="22"/>
          <w:szCs w:val="22"/>
          <w:lang w:val="hr-HR"/>
        </w:rPr>
        <w:lastRenderedPageBreak/>
        <w:t xml:space="preserve">2. </w:t>
      </w:r>
      <w:r w:rsidR="00262A9F" w:rsidRPr="003C0AEF">
        <w:rPr>
          <w:rFonts w:cs="Arial"/>
          <w:sz w:val="22"/>
          <w:szCs w:val="22"/>
          <w:lang w:val="hr-HR"/>
        </w:rPr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3"/>
    </w:p>
    <w:p w:rsidR="00107DDF" w:rsidRPr="00107DDF" w:rsidRDefault="00107DDF" w:rsidP="007B0A17">
      <w:pPr>
        <w:pStyle w:val="template"/>
        <w:spacing w:line="360" w:lineRule="auto"/>
        <w:rPr>
          <w:rFonts w:cs="Arial"/>
          <w:i w:val="0"/>
          <w:szCs w:val="22"/>
          <w:shd w:val="clear" w:color="auto" w:fill="FFFFFF"/>
        </w:rPr>
      </w:pPr>
      <w:bookmarkStart w:id="4" w:name="_Toc317626447"/>
      <w:r w:rsidRPr="00107DDF">
        <w:rPr>
          <w:rFonts w:cs="Arial"/>
          <w:i w:val="0"/>
          <w:szCs w:val="22"/>
          <w:shd w:val="clear" w:color="auto" w:fill="FFFFFF"/>
        </w:rPr>
        <w:t>FamilyApp je izvrsna aplikacija za organizaciju vašeg obiteljskog života. Nudi razne značajke poput kalendara, organizatora događaja, dijeljenja popisa obveza i još mnogo toga uz jednostavno sučelje.</w:t>
      </w:r>
    </w:p>
    <w:p w:rsidR="007B0A17" w:rsidRPr="00107DDF" w:rsidRDefault="00107DDF" w:rsidP="007B0A17">
      <w:pPr>
        <w:pStyle w:val="template"/>
        <w:spacing w:line="360" w:lineRule="auto"/>
        <w:rPr>
          <w:rFonts w:cs="Arial"/>
          <w:i w:val="0"/>
          <w:szCs w:val="22"/>
          <w:lang w:val="hr-HR"/>
        </w:rPr>
      </w:pPr>
      <w:r>
        <w:rPr>
          <w:rFonts w:cs="Arial"/>
          <w:i w:val="0"/>
          <w:szCs w:val="22"/>
          <w:shd w:val="clear" w:color="auto" w:fill="FFFFFF"/>
        </w:rPr>
        <w:t>Odnosno, FamilyApp</w:t>
      </w:r>
      <w:r w:rsidRPr="00107DDF">
        <w:rPr>
          <w:rFonts w:cs="Arial"/>
          <w:i w:val="0"/>
          <w:szCs w:val="22"/>
          <w:shd w:val="clear" w:color="auto" w:fill="FFFFFF"/>
        </w:rPr>
        <w:t xml:space="preserve"> je organizator rasporeda koji vam omogućuje da podijelite sve svoje planove s članovima svoje obitelji i planirate i koordinirate obiteljske događaje zajedno kao obitelj stvaranjem rasporeda u </w:t>
      </w:r>
      <w:r>
        <w:rPr>
          <w:rFonts w:cs="Arial"/>
          <w:i w:val="0"/>
          <w:szCs w:val="22"/>
          <w:shd w:val="clear" w:color="auto" w:fill="FFFFFF"/>
        </w:rPr>
        <w:t>kalendaru</w:t>
      </w:r>
      <w:r w:rsidRPr="00107DDF">
        <w:rPr>
          <w:rFonts w:cs="Arial"/>
          <w:i w:val="0"/>
          <w:szCs w:val="22"/>
          <w:shd w:val="clear" w:color="auto" w:fill="FFFFFF"/>
        </w:rPr>
        <w:t>. Aplikacija je prikladna za obitelji u kojima su svi članovi obitelji zauzeti i nikada ne dobivaju</w:t>
      </w:r>
      <w:r>
        <w:rPr>
          <w:rFonts w:cs="Arial"/>
          <w:i w:val="0"/>
          <w:szCs w:val="22"/>
          <w:shd w:val="clear" w:color="auto" w:fill="FFFFFF"/>
        </w:rPr>
        <w:t xml:space="preserve"> priliku da cijela obitelj ima sastanke</w:t>
      </w:r>
      <w:r w:rsidRPr="00107DDF">
        <w:rPr>
          <w:rFonts w:cs="Arial"/>
          <w:i w:val="0"/>
          <w:szCs w:val="22"/>
          <w:shd w:val="clear" w:color="auto" w:fill="FFFFFF"/>
        </w:rPr>
        <w:t xml:space="preserve"> za planiranje stvari.</w:t>
      </w:r>
      <w:r w:rsidRPr="00107DDF">
        <w:rPr>
          <w:rFonts w:cs="Arial"/>
          <w:i w:val="0"/>
          <w:szCs w:val="22"/>
          <w:lang w:val="hr-HR"/>
        </w:rPr>
        <w:t xml:space="preserve"> </w:t>
      </w:r>
    </w:p>
    <w:p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:rsidR="00AC3394" w:rsidRDefault="00DE7EBC" w:rsidP="00DE7EBC">
      <w:pPr>
        <w:pStyle w:val="Naslov2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 xml:space="preserve">2.1 </w:t>
      </w:r>
      <w:r w:rsidR="00107DDF">
        <w:rPr>
          <w:rFonts w:cs="Arial"/>
          <w:sz w:val="22"/>
          <w:szCs w:val="22"/>
          <w:lang w:val="hr-HR"/>
        </w:rPr>
        <w:t>ciljevi</w:t>
      </w:r>
    </w:p>
    <w:p w:rsidR="00DE7EBC" w:rsidRPr="009453EB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  <w:proofErr w:type="spellStart"/>
      <w:r>
        <w:rPr>
          <w:rFonts w:ascii="Arial" w:hAnsi="Arial" w:cs="Arial"/>
          <w:sz w:val="22"/>
          <w:szCs w:val="22"/>
        </w:rPr>
        <w:t>Cilj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FamilyApp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web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aplikacije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pomo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ć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roditeljima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pam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ć</w:t>
      </w:r>
      <w:proofErr w:type="spellStart"/>
      <w:r w:rsidRPr="005B1F97">
        <w:rPr>
          <w:rFonts w:ascii="Arial" w:hAnsi="Arial" w:cs="Arial"/>
          <w:sz w:val="22"/>
          <w:szCs w:val="22"/>
        </w:rPr>
        <w:t>enju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svih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ž</w:t>
      </w:r>
      <w:proofErr w:type="spellStart"/>
      <w:r w:rsidRPr="005B1F97">
        <w:rPr>
          <w:rFonts w:ascii="Arial" w:hAnsi="Arial" w:cs="Arial"/>
          <w:sz w:val="22"/>
          <w:szCs w:val="22"/>
        </w:rPr>
        <w:t>nih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stvari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doga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đ</w:t>
      </w:r>
      <w:proofErr w:type="spellStart"/>
      <w:r>
        <w:rPr>
          <w:rFonts w:ascii="Arial" w:hAnsi="Arial" w:cs="Arial"/>
          <w:sz w:val="22"/>
          <w:szCs w:val="22"/>
        </w:rPr>
        <w:t>aja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odr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ž</w:t>
      </w:r>
      <w:proofErr w:type="spellStart"/>
      <w:r w:rsidRPr="005B1F97">
        <w:rPr>
          <w:rFonts w:ascii="Arial" w:hAnsi="Arial" w:cs="Arial"/>
          <w:sz w:val="22"/>
          <w:szCs w:val="22"/>
        </w:rPr>
        <w:t>avanju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organiziranom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kroz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razne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zadatke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.</w:t>
      </w:r>
    </w:p>
    <w:p w:rsidR="00DE7EBC" w:rsidRPr="00DE7EBC" w:rsidRDefault="00DE7EBC" w:rsidP="00DE7EBC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  <w:r>
        <w:rPr>
          <w:rFonts w:ascii="Arial" w:hAnsi="Arial" w:cs="Arial"/>
          <w:szCs w:val="22"/>
          <w:lang w:val="hr-HR" w:eastAsia="hr-HR"/>
        </w:rPr>
        <w:t xml:space="preserve">Upravljanje </w:t>
      </w:r>
      <w:r w:rsidRPr="00DE7EBC">
        <w:rPr>
          <w:rFonts w:ascii="Arial" w:hAnsi="Arial" w:cs="Arial"/>
          <w:szCs w:val="22"/>
          <w:lang w:val="hr-HR" w:eastAsia="hr-HR"/>
        </w:rPr>
        <w:t>obi</w:t>
      </w:r>
      <w:r>
        <w:rPr>
          <w:rFonts w:ascii="Arial" w:hAnsi="Arial" w:cs="Arial"/>
          <w:szCs w:val="22"/>
          <w:lang w:val="hr-HR" w:eastAsia="hr-HR"/>
        </w:rPr>
        <w:t xml:space="preserve">teljskim zadacima i organiziranje svakodnevne aktivnosti </w:t>
      </w:r>
      <w:r w:rsidRPr="00DE7EBC">
        <w:rPr>
          <w:rFonts w:ascii="Arial" w:hAnsi="Arial" w:cs="Arial"/>
          <w:szCs w:val="22"/>
          <w:lang w:val="hr-HR" w:eastAsia="hr-HR"/>
        </w:rPr>
        <w:t>domaćinstva. Zakažite zadatke i rasp</w:t>
      </w:r>
      <w:r>
        <w:rPr>
          <w:rFonts w:ascii="Arial" w:hAnsi="Arial" w:cs="Arial"/>
          <w:szCs w:val="22"/>
          <w:lang w:val="hr-HR" w:eastAsia="hr-HR"/>
        </w:rPr>
        <w:t xml:space="preserve">oredite ih članovima obitelji uz praćenje njihovog napretka. </w:t>
      </w:r>
      <w:r w:rsidRPr="00DE7EBC">
        <w:rPr>
          <w:rFonts w:ascii="Arial" w:hAnsi="Arial" w:cs="Arial"/>
          <w:szCs w:val="22"/>
          <w:lang w:val="hr-HR" w:eastAsia="hr-HR"/>
        </w:rPr>
        <w:t>Kalendar pruža informacije o svim obiteljskim aktivnostima, tako da su svi članovi u tijeku s obiteljskim aktivnostima i odgovornostima.</w:t>
      </w:r>
    </w:p>
    <w:p w:rsidR="00DE7EBC" w:rsidRPr="009453EB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</w:p>
    <w:p w:rsidR="00107DDF" w:rsidRPr="00107DDF" w:rsidRDefault="00107DDF" w:rsidP="00107DDF">
      <w:pPr>
        <w:rPr>
          <w:lang w:val="hr-HR"/>
        </w:rPr>
      </w:pPr>
    </w:p>
    <w:p w:rsidR="00AD3927" w:rsidRDefault="00DE7EBC" w:rsidP="00442F18">
      <w:pPr>
        <w:rPr>
          <w:rFonts w:ascii="Arial" w:hAnsi="Arial" w:cs="Arial"/>
          <w:b/>
          <w:szCs w:val="22"/>
          <w:lang w:val="hr-HR"/>
        </w:rPr>
      </w:pPr>
      <w:bookmarkStart w:id="5" w:name="_Toc4395996"/>
      <w:bookmarkStart w:id="6" w:name="_Toc334234475"/>
      <w:r>
        <w:rPr>
          <w:rFonts w:ascii="Arial" w:hAnsi="Arial" w:cs="Arial"/>
          <w:b/>
          <w:noProof/>
          <w:lang w:val="hr-HR" w:eastAsia="hr-HR"/>
        </w:rPr>
        <w:t xml:space="preserve">2.2 </w:t>
      </w:r>
      <w:r w:rsidRPr="00DE7EBC">
        <w:rPr>
          <w:rFonts w:ascii="Arial" w:hAnsi="Arial" w:cs="Arial"/>
          <w:b/>
          <w:noProof/>
          <w:lang w:val="hr-HR" w:eastAsia="hr-HR"/>
        </w:rPr>
        <w:t xml:space="preserve">WORKFLOW </w:t>
      </w:r>
      <w:r w:rsidR="00AD3927">
        <w:rPr>
          <w:rFonts w:ascii="Arial" w:hAnsi="Arial" w:cs="Arial"/>
          <w:b/>
          <w:noProof/>
          <w:lang w:val="hr-HR" w:eastAsia="hr-HR"/>
        </w:rPr>
        <w:t>–</w:t>
      </w:r>
      <w:r w:rsidRPr="00DE7EBC">
        <w:rPr>
          <w:rFonts w:ascii="Arial" w:hAnsi="Arial" w:cs="Arial"/>
          <w:b/>
          <w:noProof/>
          <w:lang w:val="hr-HR" w:eastAsia="hr-HR"/>
        </w:rPr>
        <w:t xml:space="preserve"> PRIMJER</w:t>
      </w:r>
      <w:bookmarkEnd w:id="5"/>
      <w:bookmarkEnd w:id="6"/>
    </w:p>
    <w:p w:rsidR="00AD3927" w:rsidRDefault="00AD3927" w:rsidP="00442F18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Slijedi primjer scenarija radi jasnijeg i boljeg predočavanja načina kako web aplikacija radi.</w:t>
      </w:r>
    </w:p>
    <w:p w:rsidR="00AD3927" w:rsidRPr="00AD3927" w:rsidRDefault="00AD3927" w:rsidP="00442F18">
      <w:pPr>
        <w:rPr>
          <w:rFonts w:ascii="Arial" w:hAnsi="Arial" w:cs="Arial"/>
          <w:szCs w:val="22"/>
          <w:lang w:val="hr-HR"/>
        </w:rPr>
      </w:pPr>
    </w:p>
    <w:p w:rsidR="00070800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1) Korisnik dolazi na web aplikaciju i prijavljuje se na sustav, odnosno registrira ukoliko stvara račun po prvi put.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2) Registracijom na sustav unosi se i dodatna lozinka koja će poslužiti kao separacija roditelja i dijeteta.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3) Prijavom na sustav korisnik bira vrstu korisnika o ovisnosti je li se radi o roditelju ili djetetu.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4) Odabirom roditelja traži se unos dodatne lozinke ranije odabrana prilikom registracije.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5) Ukoliko je lozinka točna, korisnik pristupa sučelju roditelja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6) Klikom na „Dodaj člana“ stvara članove, odnosno obitelj.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7) Nakon stvaranja obitelji roditelj dobiva pristup svim mogućnostima aplikacije.</w:t>
      </w:r>
    </w:p>
    <w:p w:rsidR="00AD392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8) </w:t>
      </w:r>
      <w:r w:rsidR="00AD3927">
        <w:rPr>
          <w:rFonts w:ascii="Arial" w:hAnsi="Arial" w:cs="Arial"/>
          <w:szCs w:val="22"/>
          <w:lang w:val="hr-HR"/>
        </w:rPr>
        <w:t xml:space="preserve">Roditelj </w:t>
      </w:r>
      <w:r>
        <w:rPr>
          <w:rFonts w:ascii="Arial" w:hAnsi="Arial" w:cs="Arial"/>
          <w:szCs w:val="22"/>
          <w:lang w:val="hr-HR"/>
        </w:rPr>
        <w:t>prije svega upravlja članovima, dodaje</w:t>
      </w:r>
      <w:r w:rsidR="00AD3927">
        <w:rPr>
          <w:rFonts w:ascii="Arial" w:hAnsi="Arial" w:cs="Arial"/>
          <w:szCs w:val="22"/>
          <w:lang w:val="hr-HR"/>
        </w:rPr>
        <w:t xml:space="preserve"> važne događaje, zadatke(periodične, neperiodiodične</w:t>
      </w:r>
      <w:r>
        <w:rPr>
          <w:rFonts w:ascii="Arial" w:hAnsi="Arial" w:cs="Arial"/>
          <w:szCs w:val="22"/>
          <w:lang w:val="hr-HR"/>
        </w:rPr>
        <w:t>), popis namirnica.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9) Ukoliko smo odabrali dijete, za koje nije potreban dodatan unos lozinke, pristupamo sučelju djeteta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10) Dijete radi zadatke postavljene od strane roditelja, označavajući one koje je odradio.</w:t>
      </w:r>
    </w:p>
    <w:p w:rsidR="00ED2F66" w:rsidRPr="003C0AEF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11) Može pregledavati važne događaje, zadatke(periodične, neperiodične) također postavljene od strane roditelja.</w:t>
      </w:r>
    </w:p>
    <w:p w:rsidR="002114B5" w:rsidRPr="003C0AEF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7" w:name="_Toc314606132"/>
      <w:bookmarkStart w:id="8" w:name="_Toc532472384"/>
      <w:bookmarkStart w:id="9" w:name="_Toc314606131"/>
      <w:r w:rsidRPr="003C0AEF">
        <w:rPr>
          <w:rFonts w:cs="Arial"/>
          <w:sz w:val="22"/>
          <w:szCs w:val="22"/>
          <w:lang w:val="hr-HR"/>
        </w:rPr>
        <w:t>Korisnici i njihove karakteristike</w:t>
      </w:r>
      <w:bookmarkEnd w:id="7"/>
      <w:bookmarkEnd w:id="8"/>
    </w:p>
    <w:p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ayout w:type="fixed"/>
        <w:tblLook w:val="04A0"/>
      </w:tblPr>
      <w:tblGrid>
        <w:gridCol w:w="1418"/>
        <w:gridCol w:w="2126"/>
        <w:gridCol w:w="1701"/>
        <w:gridCol w:w="2552"/>
        <w:gridCol w:w="1671"/>
      </w:tblGrid>
      <w:tr w:rsidR="002023F9" w:rsidRPr="003C0AEF" w:rsidTr="002023F9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0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2023F9" w:rsidRPr="003C0AEF" w:rsidTr="002023F9">
        <w:tc>
          <w:tcPr>
            <w:tcW w:w="1418" w:type="dxa"/>
          </w:tcPr>
          <w:p w:rsid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Roditelj</w:t>
            </w:r>
          </w:p>
          <w:p w:rsid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</w:t>
            </w:r>
          </w:p>
          <w:p w:rsidR="00906AE0" w:rsidRP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FF"/>
                <w:szCs w:val="22"/>
              </w:rPr>
              <w:t>Admin</w:t>
            </w:r>
            <w:proofErr w:type="spellEnd"/>
          </w:p>
        </w:tc>
        <w:tc>
          <w:tcPr>
            <w:tcW w:w="2126" w:type="dxa"/>
          </w:tcPr>
          <w:p w:rsid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906AE0">
              <w:rPr>
                <w:rFonts w:ascii="Arial" w:hAnsi="Arial" w:cs="Arial"/>
                <w:color w:val="0000FF"/>
                <w:szCs w:val="22"/>
              </w:rPr>
              <w:t>Roditelj-</w:t>
            </w:r>
          </w:p>
          <w:p w:rsidR="0007080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Ana je majka dvije djevojčice i često se nalazi u situaciji u kojoj je teško uskladiti vlastite i dječje obaveze i rasporede.</w:t>
            </w:r>
          </w:p>
          <w:p w:rsid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Dijete-</w:t>
            </w:r>
          </w:p>
          <w:p w:rsidR="00906AE0" w:rsidRP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Marti majka često  zada mnogo zadataka koje treba obaviti dok se ona ne vrati s posla. Te zadatke Marta često zaboravi uz vlastit zgusnuti raspored.</w:t>
            </w:r>
          </w:p>
        </w:tc>
        <w:tc>
          <w:tcPr>
            <w:tcW w:w="1701" w:type="dxa"/>
          </w:tcPr>
          <w:p w:rsidR="00070800" w:rsidRPr="002023F9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Roditelj-često</w:t>
            </w:r>
          </w:p>
          <w:p w:rsidR="002023F9" w:rsidRPr="002023F9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Dijete-često</w:t>
            </w:r>
          </w:p>
          <w:p w:rsidR="002023F9" w:rsidRPr="003C0AEF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proofErr w:type="spellStart"/>
            <w:r w:rsidRPr="002023F9">
              <w:rPr>
                <w:rFonts w:ascii="Arial" w:hAnsi="Arial" w:cs="Arial"/>
                <w:color w:val="0000FF"/>
                <w:szCs w:val="22"/>
              </w:rPr>
              <w:t>Admin</w:t>
            </w:r>
            <w:proofErr w:type="spellEnd"/>
            <w:r w:rsidRPr="002023F9">
              <w:rPr>
                <w:rFonts w:ascii="Arial" w:hAnsi="Arial" w:cs="Arial"/>
                <w:color w:val="0000FF"/>
                <w:szCs w:val="22"/>
              </w:rPr>
              <w:t>-često</w:t>
            </w:r>
          </w:p>
        </w:tc>
        <w:tc>
          <w:tcPr>
            <w:tcW w:w="2552" w:type="dxa"/>
          </w:tcPr>
          <w:p w:rsidR="002023F9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Roditelj-</w:t>
            </w:r>
            <w:r>
              <w:rPr>
                <w:rFonts w:ascii="Arial" w:hAnsi="Arial" w:cs="Arial"/>
                <w:color w:val="0000FF"/>
                <w:szCs w:val="22"/>
              </w:rPr>
              <w:t xml:space="preserve"> </w:t>
            </w:r>
          </w:p>
          <w:p w:rsidR="00070800" w:rsidRDefault="002023F9" w:rsidP="002023F9">
            <w:pPr>
              <w:pStyle w:val="Odlomakpopisa"/>
              <w:numPr>
                <w:ilvl w:val="0"/>
                <w:numId w:val="43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dodavanje članova obitelji</w:t>
            </w:r>
          </w:p>
          <w:p w:rsidR="002023F9" w:rsidRDefault="002023F9" w:rsidP="002023F9">
            <w:pPr>
              <w:pStyle w:val="Odlomakpopisa"/>
              <w:numPr>
                <w:ilvl w:val="0"/>
                <w:numId w:val="43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postavljanje zadataka</w:t>
            </w:r>
          </w:p>
          <w:p w:rsidR="002023F9" w:rsidRDefault="002023F9" w:rsidP="002023F9">
            <w:pPr>
              <w:pStyle w:val="Odlomakpopisa"/>
              <w:numPr>
                <w:ilvl w:val="0"/>
                <w:numId w:val="43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pristup kalendaru</w:t>
            </w:r>
          </w:p>
          <w:p w:rsidR="002023F9" w:rsidRDefault="002023F9" w:rsidP="002023F9">
            <w:pPr>
              <w:pStyle w:val="Odlomakpopisa"/>
              <w:numPr>
                <w:ilvl w:val="0"/>
                <w:numId w:val="43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postavljanje liste za kupnju</w:t>
            </w:r>
          </w:p>
          <w:p w:rsidR="002023F9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Dijete-</w:t>
            </w:r>
          </w:p>
          <w:p w:rsidR="002023F9" w:rsidRDefault="002023F9" w:rsidP="002023F9">
            <w:pPr>
              <w:pStyle w:val="Odlomakpopisa"/>
              <w:numPr>
                <w:ilvl w:val="0"/>
                <w:numId w:val="4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pregled i obavljanje zadataka</w:t>
            </w:r>
          </w:p>
          <w:p w:rsidR="002023F9" w:rsidRPr="002023F9" w:rsidRDefault="002023F9" w:rsidP="002023F9">
            <w:pPr>
              <w:pStyle w:val="Odlomakpopisa"/>
              <w:numPr>
                <w:ilvl w:val="0"/>
                <w:numId w:val="4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pristup listi za kupnju</w:t>
            </w:r>
          </w:p>
        </w:tc>
        <w:tc>
          <w:tcPr>
            <w:tcW w:w="1671" w:type="dxa"/>
          </w:tcPr>
          <w:p w:rsidR="00070800" w:rsidRPr="003C0AEF" w:rsidRDefault="002023F9" w:rsidP="002023F9">
            <w:pPr>
              <w:tabs>
                <w:tab w:val="left" w:pos="0"/>
              </w:tabs>
              <w:jc w:val="center"/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-</w:t>
            </w:r>
          </w:p>
          <w:p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bookmarkEnd w:id="10"/>
    </w:tbl>
    <w:p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:rsidR="0083480B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1" w:name="_Toc532472385"/>
      <w:r w:rsidRPr="003C0AEF">
        <w:rPr>
          <w:rFonts w:cs="Arial"/>
          <w:sz w:val="22"/>
          <w:szCs w:val="22"/>
          <w:lang w:val="hr-HR"/>
        </w:rPr>
        <w:lastRenderedPageBreak/>
        <w:t xml:space="preserve">Funkcionalnosti </w:t>
      </w:r>
      <w:bookmarkEnd w:id="9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1"/>
    </w:p>
    <w:p w:rsidR="002023F9" w:rsidRPr="002023F9" w:rsidRDefault="002023F9" w:rsidP="002023F9">
      <w:pPr>
        <w:rPr>
          <w:lang w:val="hr-HR"/>
        </w:rPr>
      </w:pPr>
    </w:p>
    <w:p w:rsidR="002023F9" w:rsidRDefault="002023F9" w:rsidP="002023F9">
      <w:pPr>
        <w:pStyle w:val="paragraph"/>
        <w:numPr>
          <w:ilvl w:val="0"/>
          <w:numId w:val="4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bookmarkStart w:id="12" w:name="_Toc314606133"/>
      <w:bookmarkStart w:id="13" w:name="_Toc532472386"/>
      <w:r>
        <w:rPr>
          <w:rStyle w:val="normaltextrun"/>
          <w:rFonts w:ascii="Arial" w:hAnsi="Arial" w:cs="Arial"/>
          <w:sz w:val="22"/>
          <w:szCs w:val="22"/>
        </w:rPr>
        <w:t>Registracija korisnika različitog tipa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2023F9">
      <w:pPr>
        <w:pStyle w:val="paragraph"/>
        <w:numPr>
          <w:ilvl w:val="0"/>
          <w:numId w:val="4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 obitelji – svaki registrirani korisnik tipa Roditelj može kreirati obitelj i dodati ostale članove obitelji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2023F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Svaki zadatak ima naslov, opis, datum početka, datum završetka (koji se evidentira kada dijete odradi zadatak) te po potrebni i mogućnost dodavanja ostalih informacija uz zadataka (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npr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slika nakon pospremljene sobe ili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sl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2023F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Mogućnost davanja periodičkih zadataka 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npr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svaki ponedjeljak u 18h sati klavira ili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sl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2023F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Korisnik roditelj ima mogućnost pregleda kalendara i postavljanja važnih događaja u kalendar. Korisnik dijete može taj kalendar pregledavati.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2023F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Mogućnost dodavanja namirnica u listu za kupovinu(naziv, kategorija i količina). Elementi u listi se mogu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checkirati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nakon odrađene kupovine,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2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3"/>
    </w:p>
    <w:p w:rsidR="004163A1" w:rsidRPr="003C0AEF" w:rsidRDefault="004163A1" w:rsidP="004163A1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14" w:name="_Toc334234480"/>
      <w:bookmarkStart w:id="15" w:name="_Toc532472387"/>
      <w:r w:rsidRPr="003C0AEF">
        <w:rPr>
          <w:rFonts w:cs="Arial"/>
          <w:sz w:val="22"/>
          <w:szCs w:val="22"/>
          <w:lang w:val="hr-HR"/>
        </w:rPr>
        <w:t>Planiranje zahtjeva</w:t>
      </w:r>
      <w:bookmarkEnd w:id="14"/>
      <w:bookmarkEnd w:id="15"/>
    </w:p>
    <w:p w:rsidR="00016866" w:rsidRPr="003C0AEF" w:rsidRDefault="004562CD" w:rsidP="0043407A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16" w:name="_Toc532472388"/>
      <w:bookmarkEnd w:id="4"/>
      <w:r w:rsidR="0043407A" w:rsidRPr="003C0AEF">
        <w:rPr>
          <w:rFonts w:cs="Arial"/>
          <w:sz w:val="22"/>
          <w:szCs w:val="22"/>
          <w:lang w:val="hr-HR"/>
        </w:rPr>
        <w:lastRenderedPageBreak/>
        <w:t>Razrada zahtjeva</w:t>
      </w:r>
      <w:bookmarkEnd w:id="16"/>
    </w:p>
    <w:p w:rsidR="007B0A17" w:rsidRPr="003C0AEF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&lt;Funkcionalni zahtjevi predstavljaju izjave o uslugama koje sustav mora pružiti, te kako bi se sustav morao ponašati u određenim situacijama. Funkcionalni zahtjevi aplikacije za upravljanje troškovima:&gt;</w:t>
      </w:r>
    </w:p>
    <w:p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&lt;Funkcionalni i nefunkcionalni zahtjevi mogu bit grupirani na različite načine: </w:t>
      </w:r>
    </w:p>
    <w:p w:rsidR="007B0A17" w:rsidRPr="003C0AEF" w:rsidRDefault="007B0A17" w:rsidP="00B2530F">
      <w:pPr>
        <w:numPr>
          <w:ilvl w:val="0"/>
          <w:numId w:val="1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vlastitom nahođenju i organizaciji</w:t>
      </w:r>
    </w:p>
    <w:p w:rsidR="007B0A17" w:rsidRPr="003C0AEF" w:rsidRDefault="007B0A17" w:rsidP="00B2530F">
      <w:pPr>
        <w:numPr>
          <w:ilvl w:val="0"/>
          <w:numId w:val="1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modulima (module based)</w:t>
      </w:r>
    </w:p>
    <w:p w:rsidR="007B0A17" w:rsidRPr="003C0AEF" w:rsidRDefault="007B0A17" w:rsidP="00B2530F">
      <w:pPr>
        <w:numPr>
          <w:ilvl w:val="0"/>
          <w:numId w:val="1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načinu rada (system mode)</w:t>
      </w:r>
    </w:p>
    <w:p w:rsidR="007B0A17" w:rsidRPr="003C0AEF" w:rsidRDefault="007B0A17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korisničkog grupi (user class)</w:t>
      </w:r>
    </w:p>
    <w:p w:rsidR="007B0A17" w:rsidRPr="003C0AEF" w:rsidRDefault="007B0A17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entitetima iz stvarnog svijeta, npr. organizacione jedinice (objects)</w:t>
      </w:r>
    </w:p>
    <w:p w:rsidR="007B0A17" w:rsidRPr="003C0AEF" w:rsidRDefault="007B0A17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svojstvima i modulima (feature)</w:t>
      </w:r>
    </w:p>
    <w:p w:rsidR="007B0A17" w:rsidRPr="003C0AEF" w:rsidRDefault="007B0A17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prema stimulansima / ulazima u </w:t>
      </w:r>
      <w:r w:rsidR="00871058">
        <w:rPr>
          <w:rFonts w:ascii="Arial" w:hAnsi="Arial" w:cs="Arial"/>
          <w:szCs w:val="22"/>
          <w:lang w:val="hr-HR"/>
        </w:rPr>
        <w:t>sustav</w:t>
      </w:r>
      <w:r w:rsidRPr="003C0AEF">
        <w:rPr>
          <w:rFonts w:ascii="Arial" w:hAnsi="Arial" w:cs="Arial"/>
          <w:szCs w:val="22"/>
          <w:lang w:val="hr-HR"/>
        </w:rPr>
        <w:t xml:space="preserve"> (stimulus)</w:t>
      </w:r>
    </w:p>
    <w:p w:rsidR="007B0A17" w:rsidRPr="003C0AEF" w:rsidRDefault="007B0A17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prema odgovorima / izlazima </w:t>
      </w:r>
      <w:r w:rsidR="00871058">
        <w:rPr>
          <w:rFonts w:ascii="Arial" w:hAnsi="Arial" w:cs="Arial"/>
          <w:szCs w:val="22"/>
          <w:lang w:val="hr-HR"/>
        </w:rPr>
        <w:t>sustav</w:t>
      </w:r>
      <w:r w:rsidRPr="003C0AEF">
        <w:rPr>
          <w:rFonts w:ascii="Arial" w:hAnsi="Arial" w:cs="Arial"/>
          <w:szCs w:val="22"/>
          <w:lang w:val="hr-HR"/>
        </w:rPr>
        <w:t>a (response)</w:t>
      </w:r>
    </w:p>
    <w:p w:rsidR="007B0A17" w:rsidRPr="003C0AEF" w:rsidRDefault="007B0A17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prema funkcionalnoj hijerarhiji (data flow dijagrami mogu prikazati ovisnosti između modula) (functional hierarchy)</w:t>
      </w:r>
    </w:p>
    <w:p w:rsidR="007B0A17" w:rsidRPr="003C0AEF" w:rsidRDefault="007B0A17" w:rsidP="007B0A17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</w:p>
    <w:p w:rsidR="007B0A17" w:rsidRPr="003C0AEF" w:rsidRDefault="007B0A17" w:rsidP="007B0A17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Za detalje pogledajte </w:t>
      </w:r>
      <w:r w:rsidRPr="003C0AEF">
        <w:rPr>
          <w:rFonts w:ascii="Arial" w:hAnsi="Arial" w:cs="Arial"/>
          <w:i/>
          <w:szCs w:val="22"/>
          <w:lang w:val="hr-HR"/>
        </w:rPr>
        <w:t>IEEE Recommended Practice for Software Requirements Specifications IEEE Std 830-1998</w:t>
      </w:r>
      <w:r w:rsidRPr="003C0AEF">
        <w:rPr>
          <w:rFonts w:ascii="Arial" w:hAnsi="Arial" w:cs="Arial"/>
          <w:szCs w:val="22"/>
          <w:lang w:val="hr-HR"/>
        </w:rPr>
        <w:t xml:space="preserve"> → Poglavlje 5.3.7 (Organizing the specific requirements)</w:t>
      </w:r>
    </w:p>
    <w:p w:rsidR="007B0A17" w:rsidRPr="003C0AEF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</w:p>
    <w:p w:rsidR="007B0A17" w:rsidRPr="003C0AEF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&lt;U ovom poglavlju navesti popis zahtjeva sukladno traženoj dokumentaciji ili inicijalnom tekstu projektnog zadatka&gt;</w:t>
      </w:r>
    </w:p>
    <w:p w:rsidR="007B0A17" w:rsidRPr="003C0AEF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&lt; npr.:</w:t>
      </w:r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Aplikacija mora imati glavni </w:t>
      </w:r>
      <w:r w:rsidRPr="003C0AEF">
        <w:rPr>
          <w:rFonts w:ascii="Arial" w:hAnsi="Arial" w:cs="Arial"/>
          <w:i/>
          <w:szCs w:val="22"/>
          <w:lang w:val="hr-HR"/>
        </w:rPr>
        <w:t>menu</w:t>
      </w:r>
      <w:r w:rsidRPr="003C0AEF">
        <w:rPr>
          <w:rFonts w:ascii="Arial" w:hAnsi="Arial" w:cs="Arial"/>
          <w:szCs w:val="22"/>
          <w:lang w:val="hr-HR"/>
        </w:rPr>
        <w:t xml:space="preserve"> sa dnevnim pregledom i posljednjim izmjenama.</w:t>
      </w:r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Sustav mora imati mogućnost ulaska u polje „posljednje izmjene“ gdje možemo pobliže vidjeti sve izmjene.</w:t>
      </w:r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Software mora dati mogućnost izmjene trenutnog računa kojeg želimo vidjeti u glavnom meniju.</w:t>
      </w:r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Itd.</w:t>
      </w:r>
    </w:p>
    <w:p w:rsidR="007B0A17" w:rsidRPr="003C0AEF" w:rsidRDefault="007B0A17" w:rsidP="007B0A17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&gt;</w:t>
      </w:r>
    </w:p>
    <w:p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17" w:name="_Toc532472389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17"/>
      <w:r w:rsidRPr="003C0AEF">
        <w:rPr>
          <w:rFonts w:cs="Arial"/>
          <w:sz w:val="22"/>
          <w:szCs w:val="22"/>
          <w:lang w:val="hr-HR"/>
        </w:rPr>
        <w:t xml:space="preserve"> </w:t>
      </w:r>
    </w:p>
    <w:p w:rsidR="007B0A17" w:rsidRDefault="007B0A17" w:rsidP="007B0A17">
      <w:pPr>
        <w:rPr>
          <w:rFonts w:ascii="Arial" w:hAnsi="Arial" w:cs="Arial"/>
          <w:szCs w:val="22"/>
          <w:lang w:val="hr-HR"/>
        </w:rPr>
      </w:pPr>
    </w:p>
    <w:p w:rsidR="00AF6F77" w:rsidRPr="003C0AEF" w:rsidRDefault="00AF6F77" w:rsidP="007B0A17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>
            <wp:extent cx="5705475" cy="5972175"/>
            <wp:effectExtent l="19050" t="0" r="9525" b="0"/>
            <wp:docPr id="1" name="Slika 0" descr="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18" w:name="_Toc532472390"/>
      <w:r w:rsidRPr="003C0AEF">
        <w:rPr>
          <w:rFonts w:cs="Arial"/>
          <w:sz w:val="22"/>
          <w:szCs w:val="22"/>
        </w:rPr>
        <w:t>sudionici</w:t>
      </w:r>
      <w:bookmarkEnd w:id="18"/>
    </w:p>
    <w:p w:rsidR="007B0A17" w:rsidRPr="00AF6F77" w:rsidRDefault="007B0A17" w:rsidP="00AF6F77">
      <w:pPr>
        <w:pStyle w:val="Naslov3"/>
        <w:rPr>
          <w:rFonts w:cs="Arial"/>
          <w:sz w:val="22"/>
          <w:szCs w:val="22"/>
        </w:rPr>
      </w:pPr>
      <w:bookmarkStart w:id="19" w:name="_Toc532472391"/>
      <w:r w:rsidRPr="00AF6F77">
        <w:rPr>
          <w:rFonts w:cs="Arial"/>
          <w:sz w:val="22"/>
          <w:szCs w:val="22"/>
        </w:rPr>
        <w:t>Ljudski sudionici</w:t>
      </w:r>
      <w:bookmarkEnd w:id="19"/>
    </w:p>
    <w:p w:rsidR="00AF6F77" w:rsidRDefault="00AF6F77" w:rsidP="00AF6F77">
      <w:pPr>
        <w:pStyle w:val="Odlomakpopisa"/>
        <w:numPr>
          <w:ilvl w:val="0"/>
          <w:numId w:val="47"/>
        </w:numPr>
        <w:rPr>
          <w:rFonts w:ascii="Arial" w:hAnsi="Arial" w:cs="Arial"/>
        </w:rPr>
      </w:pPr>
      <w:r w:rsidRPr="00AF6F77">
        <w:rPr>
          <w:rFonts w:ascii="Arial" w:hAnsi="Arial" w:cs="Arial"/>
        </w:rPr>
        <w:t>Roditelj</w:t>
      </w:r>
    </w:p>
    <w:p w:rsidR="00AF6F77" w:rsidRDefault="00AF6F77" w:rsidP="00AF6F77">
      <w:pPr>
        <w:pStyle w:val="Odlomakpopis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Dijete</w:t>
      </w:r>
    </w:p>
    <w:p w:rsidR="009453EB" w:rsidRPr="003C0AEF" w:rsidRDefault="009453EB" w:rsidP="00234239">
      <w:pPr>
        <w:rPr>
          <w:rFonts w:ascii="Arial" w:hAnsi="Arial" w:cs="Arial"/>
          <w:szCs w:val="22"/>
          <w:lang w:val="hr-HR"/>
        </w:rPr>
      </w:pPr>
    </w:p>
    <w:p w:rsidR="00234239" w:rsidRPr="003C0AEF" w:rsidRDefault="00234239" w:rsidP="00234239">
      <w:pPr>
        <w:pStyle w:val="Naslov2"/>
        <w:rPr>
          <w:rFonts w:cs="Arial"/>
          <w:sz w:val="22"/>
          <w:szCs w:val="22"/>
          <w:lang w:val="hr-HR"/>
        </w:rPr>
      </w:pPr>
      <w:bookmarkStart w:id="20" w:name="_Toc532472395"/>
      <w:r w:rsidRPr="003C0AEF">
        <w:rPr>
          <w:rFonts w:cs="Arial"/>
          <w:sz w:val="22"/>
          <w:szCs w:val="22"/>
          <w:lang w:val="hr-HR"/>
        </w:rPr>
        <w:t>Funkcionalni zahtjevi za  KORISNIK</w:t>
      </w:r>
      <w:bookmarkEnd w:id="20"/>
      <w:r w:rsidR="00AF6F77">
        <w:rPr>
          <w:rFonts w:cs="Arial"/>
          <w:sz w:val="22"/>
          <w:szCs w:val="22"/>
          <w:lang w:val="hr-HR"/>
        </w:rPr>
        <w:t>e Roditelj i dijete</w:t>
      </w:r>
    </w:p>
    <w:p w:rsidR="00234239" w:rsidRPr="003C0AEF" w:rsidRDefault="00234239" w:rsidP="00234239">
      <w:pPr>
        <w:jc w:val="center"/>
        <w:rPr>
          <w:rFonts w:ascii="Arial" w:hAnsi="Arial" w:cs="Arial"/>
          <w:szCs w:val="22"/>
          <w:lang w:val="hr-HR"/>
        </w:rPr>
      </w:pPr>
    </w:p>
    <w:p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:rsidR="00234239" w:rsidRPr="003C0AEF" w:rsidRDefault="00EF6B46" w:rsidP="00234239">
      <w:pPr>
        <w:jc w:val="center"/>
        <w:rPr>
          <w:rFonts w:ascii="Arial" w:hAnsi="Arial" w:cs="Arial"/>
          <w:szCs w:val="22"/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36099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39" w:rsidRPr="003C0AEF" w:rsidRDefault="00234239" w:rsidP="00234239">
      <w:pPr>
        <w:jc w:val="center"/>
        <w:rPr>
          <w:rFonts w:ascii="Arial" w:hAnsi="Arial" w:cs="Arial"/>
          <w:i/>
          <w:szCs w:val="22"/>
          <w:lang w:val="hr-HR"/>
        </w:rPr>
      </w:pPr>
      <w:r w:rsidRPr="003C0AEF">
        <w:rPr>
          <w:rFonts w:ascii="Arial" w:hAnsi="Arial" w:cs="Arial"/>
          <w:i/>
          <w:szCs w:val="22"/>
          <w:lang w:val="hr-HR"/>
        </w:rPr>
        <w:t xml:space="preserve">&lt;dio UC dijagrama koji se odnosi na </w:t>
      </w:r>
      <w:r w:rsidR="00EF6B46" w:rsidRPr="003C0AEF">
        <w:rPr>
          <w:rFonts w:ascii="Arial" w:hAnsi="Arial" w:cs="Arial"/>
          <w:i/>
          <w:szCs w:val="22"/>
          <w:lang w:val="hr-HR"/>
        </w:rPr>
        <w:t>&lt;korisnika&gt;</w:t>
      </w:r>
      <w:r w:rsidRPr="003C0AEF">
        <w:rPr>
          <w:rFonts w:ascii="Arial" w:hAnsi="Arial" w:cs="Arial"/>
          <w:i/>
          <w:szCs w:val="22"/>
          <w:lang w:val="hr-HR"/>
        </w:rPr>
        <w:t>&gt;</w:t>
      </w:r>
    </w:p>
    <w:p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i/>
          <w:szCs w:val="22"/>
          <w:lang w:val="hr-HR"/>
        </w:rPr>
        <w:t>Ili</w:t>
      </w:r>
    </w:p>
    <w:p w:rsidR="00234239" w:rsidRPr="003C0AEF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Registracija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Use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Use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Name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8019" w:type="dxa"/>
            <w:gridSpan w:val="3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Registracija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</w:tr>
    </w:tbl>
    <w:p w:rsidR="00234239" w:rsidRDefault="00234239" w:rsidP="00234239">
      <w:pPr>
        <w:rPr>
          <w:rFonts w:ascii="Arial" w:hAnsi="Arial" w:cs="Arial"/>
          <w:szCs w:val="22"/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Roditelj 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Korisnik se prvi pristupa stranici i ima mogućnosti registracije nakon unošenja osobnih podataka.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Registriraj se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widowControl/>
              <w:numPr>
                <w:ilvl w:val="0"/>
                <w:numId w:val="2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Klijent pristupa stranici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Default="009453EB" w:rsidP="009453EB">
            <w:pPr>
              <w:widowControl/>
              <w:numPr>
                <w:ilvl w:val="0"/>
                <w:numId w:val="2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pristupa stranici</w:t>
            </w:r>
          </w:p>
          <w:p w:rsidR="009453EB" w:rsidRPr="002D2281" w:rsidRDefault="009453EB" w:rsidP="009453EB">
            <w:pPr>
              <w:widowControl/>
              <w:numPr>
                <w:ilvl w:val="0"/>
                <w:numId w:val="2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se odlučuje registrirati i odabire </w:t>
            </w:r>
            <w:r>
              <w:rPr>
                <w:i/>
                <w:lang w:val="hr-HR"/>
              </w:rPr>
              <w:t>registriraj se</w:t>
            </w:r>
          </w:p>
          <w:p w:rsidR="009453EB" w:rsidRDefault="009453EB" w:rsidP="009453EB">
            <w:pPr>
              <w:widowControl/>
              <w:numPr>
                <w:ilvl w:val="0"/>
                <w:numId w:val="2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forma koju treba popuniti s osobnim podacima (ime, prezime, e-mail, lozinka i potvrda lozinke)</w:t>
            </w:r>
          </w:p>
          <w:p w:rsidR="009453EB" w:rsidRPr="00E7741F" w:rsidRDefault="009453EB" w:rsidP="009453EB">
            <w:pPr>
              <w:widowControl/>
              <w:numPr>
                <w:ilvl w:val="0"/>
                <w:numId w:val="2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lastRenderedPageBreak/>
              <w:t>Potvrditi registraciju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1. Nisu popunjeni svi pristupni podaci (ponovno popunjavanje forme)</w:t>
            </w:r>
          </w:p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2. Pristupni podaci nisu valjani </w:t>
            </w:r>
            <w:r w:rsidRPr="004C3783">
              <w:rPr>
                <w:lang w:val="hr-HR"/>
              </w:rPr>
              <w:t>(ponovno popunjavanje forme)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Use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Business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Default="009453EB" w:rsidP="009453EB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  <w:tc>
          <w:tcPr>
            <w:tcW w:w="7119" w:type="dxa"/>
          </w:tcPr>
          <w:p w:rsidR="009453EB" w:rsidRDefault="009453EB" w:rsidP="009453EB">
            <w:pPr>
              <w:rPr>
                <w:lang w:val="hr-HR"/>
              </w:rPr>
            </w:pPr>
          </w:p>
        </w:tc>
      </w:tr>
    </w:tbl>
    <w:p w:rsidR="009453EB" w:rsidRPr="003C0AEF" w:rsidRDefault="009453EB" w:rsidP="00234239">
      <w:pPr>
        <w:rPr>
          <w:rFonts w:ascii="Arial" w:hAnsi="Arial" w:cs="Arial"/>
          <w:szCs w:val="22"/>
          <w:lang w:val="hr-HR"/>
        </w:rPr>
      </w:pPr>
    </w:p>
    <w:p w:rsidR="00234239" w:rsidRPr="003C0AEF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21" w:name="_Toc532472397"/>
      <w:r>
        <w:rPr>
          <w:rFonts w:cs="Arial"/>
          <w:sz w:val="22"/>
          <w:szCs w:val="22"/>
          <w:lang w:val="hr-HR"/>
        </w:rPr>
        <w:t>Prijava korisnika na sustav</w:t>
      </w:r>
      <w:r w:rsidR="00234239" w:rsidRPr="003C0AEF">
        <w:rPr>
          <w:rFonts w:cs="Arial"/>
          <w:sz w:val="22"/>
          <w:szCs w:val="22"/>
          <w:lang w:val="hr-HR"/>
        </w:rPr>
        <w:t xml:space="preserve">  - </w:t>
      </w:r>
      <w:bookmarkEnd w:id="21"/>
      <w:r>
        <w:rPr>
          <w:rFonts w:cs="Arial"/>
          <w:i/>
          <w:sz w:val="22"/>
          <w:szCs w:val="22"/>
          <w:lang w:val="hr-HR"/>
        </w:rPr>
        <w:t>Prijava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900"/>
        <w:gridCol w:w="1875"/>
        <w:gridCol w:w="2409"/>
        <w:gridCol w:w="2835"/>
      </w:tblGrid>
      <w:tr w:rsidR="009453EB" w:rsidRPr="004C378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proofErr w:type="spellStart"/>
            <w:r w:rsidRPr="004C3783">
              <w:rPr>
                <w:lang w:val="hr-HR"/>
              </w:rPr>
              <w:t>Use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Case</w:t>
            </w:r>
            <w:proofErr w:type="spellEnd"/>
            <w:r w:rsidRPr="004C3783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4"/>
          </w:tcPr>
          <w:p w:rsidR="009453EB" w:rsidRPr="004C378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9453EB" w:rsidRPr="004C378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proofErr w:type="spellStart"/>
            <w:r w:rsidRPr="004C3783">
              <w:rPr>
                <w:lang w:val="hr-HR"/>
              </w:rPr>
              <w:t>Use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Case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Name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8019" w:type="dxa"/>
            <w:gridSpan w:val="4"/>
          </w:tcPr>
          <w:p w:rsidR="009453EB" w:rsidRPr="004C378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</w:tr>
      <w:tr w:rsidR="009453EB" w:rsidRPr="004C378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proofErr w:type="spellStart"/>
            <w:r w:rsidRPr="004C3783">
              <w:rPr>
                <w:lang w:val="hr-HR"/>
              </w:rPr>
              <w:t>Created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By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:rsidR="009453EB" w:rsidRPr="004C3783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4C3783" w:rsidRDefault="009453EB" w:rsidP="009453EB">
            <w:pPr>
              <w:rPr>
                <w:lang w:val="hr-HR"/>
              </w:rPr>
            </w:pPr>
            <w:proofErr w:type="spellStart"/>
            <w:r w:rsidRPr="004C3783">
              <w:rPr>
                <w:lang w:val="hr-HR"/>
              </w:rPr>
              <w:t>Last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Updated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By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4C3783" w:rsidRDefault="009453EB" w:rsidP="009453EB">
            <w:pPr>
              <w:rPr>
                <w:lang w:val="hr-HR"/>
              </w:rPr>
            </w:pPr>
          </w:p>
        </w:tc>
      </w:tr>
      <w:tr w:rsidR="009453EB" w:rsidRPr="004C378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 xml:space="preserve">Date </w:t>
            </w:r>
            <w:proofErr w:type="spellStart"/>
            <w:r w:rsidRPr="004C3783">
              <w:rPr>
                <w:lang w:val="hr-HR"/>
              </w:rPr>
              <w:t>Created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 xml:space="preserve">Date </w:t>
            </w:r>
            <w:proofErr w:type="spellStart"/>
            <w:r w:rsidRPr="004C3783">
              <w:rPr>
                <w:lang w:val="hr-HR"/>
              </w:rPr>
              <w:t>Last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Updated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4C3783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Actors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Roditelj, dijete 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Description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Korisnik pristupa svom računu prijavom.  Prijavljuje  se e-mail adresom i lozinkom.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Trigger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Prijavi se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Preconditions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Default="009453EB" w:rsidP="009453EB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roditelj registriran u sustav</w:t>
            </w:r>
          </w:p>
          <w:p w:rsidR="009453EB" w:rsidRPr="002D2281" w:rsidRDefault="009453EB" w:rsidP="009453EB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dijete prethodno dodan kao član obitelji od korisnika  roditelja 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lastRenderedPageBreak/>
              <w:t>Postconditions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Normal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Flow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Default="009453EB" w:rsidP="009453EB">
            <w:pPr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prijavi se</w:t>
            </w:r>
          </w:p>
          <w:p w:rsidR="009453EB" w:rsidRDefault="009453EB" w:rsidP="009453EB">
            <w:pPr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unosi e-mail adresu i lozinku</w:t>
            </w:r>
          </w:p>
          <w:p w:rsidR="009453EB" w:rsidRPr="002D2281" w:rsidRDefault="009453EB" w:rsidP="009453EB">
            <w:pPr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potvrđuje unos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Alternative </w:t>
            </w:r>
            <w:proofErr w:type="spellStart"/>
            <w:r w:rsidRPr="002D2281">
              <w:rPr>
                <w:lang w:val="hr-HR"/>
              </w:rPr>
              <w:t>Flows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Default="009453EB" w:rsidP="009453EB">
            <w:pPr>
              <w:widowControl/>
              <w:numPr>
                <w:ilvl w:val="0"/>
                <w:numId w:val="3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Neispravno uneseni podaci</w:t>
            </w:r>
          </w:p>
          <w:p w:rsidR="009453EB" w:rsidRPr="002D2281" w:rsidRDefault="009453EB" w:rsidP="009453EB">
            <w:pPr>
              <w:widowControl/>
              <w:numPr>
                <w:ilvl w:val="0"/>
                <w:numId w:val="3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Ne postoji korisnik u sustavu</w:t>
            </w: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Exceptions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Includes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Priority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Frequency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of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Use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Business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Rules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Special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Requirements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Assumptions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Additional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Notes </w:t>
            </w:r>
            <w:proofErr w:type="spellStart"/>
            <w:r w:rsidRPr="002D2281">
              <w:rPr>
                <w:lang w:val="hr-HR"/>
              </w:rPr>
              <w:t>and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Issues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</w:tbl>
    <w:p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:rsidR="007B0A17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r w:rsidRPr="009453EB">
        <w:rPr>
          <w:rFonts w:cs="Arial"/>
          <w:sz w:val="22"/>
          <w:szCs w:val="22"/>
          <w:lang w:val="hr-HR"/>
        </w:rPr>
        <w:t>Upravljanje članovima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Name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članovima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Actors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Roditelj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Description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roditelj može pristupiti listi članova svoje obitelji, kao i dodavati nove članove.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Trigger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Članovi/Dodaj člana 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lastRenderedPageBreak/>
              <w:t>Preconditions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widowControl/>
              <w:numPr>
                <w:ilvl w:val="0"/>
                <w:numId w:val="3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Postconditions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Normal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Flow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widowControl/>
              <w:numPr>
                <w:ilvl w:val="0"/>
                <w:numId w:val="34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članovi</w:t>
            </w:r>
          </w:p>
          <w:p w:rsidR="009453EB" w:rsidRDefault="009453EB" w:rsidP="009453EB">
            <w:pPr>
              <w:widowControl/>
              <w:numPr>
                <w:ilvl w:val="0"/>
                <w:numId w:val="34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članova obitelji</w:t>
            </w:r>
          </w:p>
          <w:p w:rsidR="009453EB" w:rsidRDefault="009453EB" w:rsidP="009453EB">
            <w:pPr>
              <w:widowControl/>
              <w:numPr>
                <w:ilvl w:val="0"/>
                <w:numId w:val="34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Roditelj može pregledati informacije o članovima</w:t>
            </w:r>
          </w:p>
          <w:p w:rsidR="009453EB" w:rsidRDefault="009453EB" w:rsidP="009453EB">
            <w:pPr>
              <w:widowControl/>
              <w:numPr>
                <w:ilvl w:val="0"/>
                <w:numId w:val="34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dodaj člana</w:t>
            </w:r>
            <w:r>
              <w:rPr>
                <w:lang w:val="hr-HR"/>
              </w:rPr>
              <w:t xml:space="preserve"> otvara se forma za dodavanje novog člana obitelji</w:t>
            </w:r>
          </w:p>
          <w:p w:rsidR="009453EB" w:rsidRPr="0086740B" w:rsidRDefault="009453EB" w:rsidP="009453EB">
            <w:pPr>
              <w:widowControl/>
              <w:numPr>
                <w:ilvl w:val="0"/>
                <w:numId w:val="34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potvrđuje izmjene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Alternative </w:t>
            </w:r>
            <w:proofErr w:type="spellStart"/>
            <w:r w:rsidRPr="0086740B">
              <w:rPr>
                <w:lang w:val="hr-HR"/>
              </w:rPr>
              <w:t>Flows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widowControl/>
              <w:numPr>
                <w:ilvl w:val="0"/>
                <w:numId w:val="3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unosi neispravne ili nepostojeće podatke o novom članu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Exceptions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Includes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Priority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Frequency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of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Business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Rules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Special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Requirements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Assumptions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Additional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Notes </w:t>
            </w:r>
            <w:proofErr w:type="spellStart"/>
            <w:r w:rsidRPr="0086740B">
              <w:rPr>
                <w:lang w:val="hr-HR"/>
              </w:rPr>
              <w:t>and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Issues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Pr="009453EB" w:rsidRDefault="009453EB" w:rsidP="009453EB">
      <w:pPr>
        <w:rPr>
          <w:lang w:val="hr-HR"/>
        </w:rPr>
      </w:pPr>
    </w:p>
    <w:p w:rsidR="007B0A17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r w:rsidRPr="009453EB">
        <w:rPr>
          <w:rFonts w:cs="Arial"/>
          <w:sz w:val="22"/>
          <w:szCs w:val="22"/>
          <w:lang w:val="hr-HR"/>
        </w:rPr>
        <w:t>Upravljanje zadacima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Name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zadacima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Actors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Roditelj 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lastRenderedPageBreak/>
              <w:t>Description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Prijavljeni korisnik može pregledati, dodavati, uređivati i brisati zadatke.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Trigger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zadataka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Preconditions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524A31" w:rsidRDefault="009453EB" w:rsidP="009453EB">
            <w:pPr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Postconditions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Normal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Flow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524A31" w:rsidRDefault="009453EB" w:rsidP="009453EB">
            <w:pPr>
              <w:widowControl/>
              <w:numPr>
                <w:ilvl w:val="0"/>
                <w:numId w:val="3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pregled zadataka</w:t>
            </w:r>
          </w:p>
          <w:p w:rsidR="009453EB" w:rsidRPr="00524A31" w:rsidRDefault="009453EB" w:rsidP="009453EB">
            <w:pPr>
              <w:widowControl/>
              <w:numPr>
                <w:ilvl w:val="0"/>
                <w:numId w:val="3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zadataka</w:t>
            </w:r>
          </w:p>
          <w:p w:rsidR="009453EB" w:rsidRPr="00524A31" w:rsidRDefault="009453EB" w:rsidP="009453EB">
            <w:pPr>
              <w:widowControl/>
              <w:numPr>
                <w:ilvl w:val="0"/>
                <w:numId w:val="3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može pregledavati informacije o zadacima </w:t>
            </w:r>
          </w:p>
          <w:p w:rsidR="009453EB" w:rsidRDefault="009453EB" w:rsidP="009453EB">
            <w:pPr>
              <w:widowControl/>
              <w:numPr>
                <w:ilvl w:val="0"/>
                <w:numId w:val="3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 w:rsidRPr="00524A31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>zadatak</w:t>
            </w:r>
            <w:r w:rsidRPr="00524A31">
              <w:rPr>
                <w:lang w:val="hr-HR"/>
              </w:rPr>
              <w:t xml:space="preserve"> otvara se forma za dodavanje novog </w:t>
            </w:r>
            <w:r>
              <w:rPr>
                <w:lang w:val="hr-HR"/>
              </w:rPr>
              <w:t>zadatka</w:t>
            </w:r>
          </w:p>
          <w:p w:rsidR="009453EB" w:rsidRDefault="009453EB" w:rsidP="009453EB">
            <w:pPr>
              <w:widowControl/>
              <w:numPr>
                <w:ilvl w:val="0"/>
                <w:numId w:val="3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uredi</w:t>
            </w:r>
            <w:r w:rsidRPr="00524A31">
              <w:rPr>
                <w:i/>
                <w:lang w:val="hr-HR"/>
              </w:rPr>
              <w:t xml:space="preserve"> </w:t>
            </w:r>
            <w:r>
              <w:rPr>
                <w:i/>
                <w:lang w:val="hr-HR"/>
              </w:rPr>
              <w:t>zadatak</w:t>
            </w:r>
            <w:r w:rsidRPr="00524A31">
              <w:rPr>
                <w:lang w:val="hr-HR"/>
              </w:rPr>
              <w:t xml:space="preserve"> otvara se forma za </w:t>
            </w:r>
            <w:r>
              <w:rPr>
                <w:lang w:val="hr-HR"/>
              </w:rPr>
              <w:t>uređivanje postojećeg</w:t>
            </w:r>
            <w:r w:rsidRPr="00524A31">
              <w:rPr>
                <w:lang w:val="hr-HR"/>
              </w:rPr>
              <w:t xml:space="preserve"> </w:t>
            </w:r>
            <w:r>
              <w:rPr>
                <w:lang w:val="hr-HR"/>
              </w:rPr>
              <w:t>zadatka</w:t>
            </w:r>
          </w:p>
          <w:p w:rsidR="009453EB" w:rsidRPr="00860E35" w:rsidRDefault="009453EB" w:rsidP="009453EB">
            <w:pPr>
              <w:widowControl/>
              <w:numPr>
                <w:ilvl w:val="0"/>
                <w:numId w:val="3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 xml:space="preserve">izbriši zadatak </w:t>
            </w:r>
            <w:r>
              <w:rPr>
                <w:lang w:val="hr-HR"/>
              </w:rPr>
              <w:t xml:space="preserve"> odabrani događaj se briše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Alternative </w:t>
            </w:r>
            <w:proofErr w:type="spellStart"/>
            <w:r w:rsidRPr="0086740B">
              <w:rPr>
                <w:lang w:val="hr-HR"/>
              </w:rPr>
              <w:t>Flows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widowControl/>
              <w:numPr>
                <w:ilvl w:val="0"/>
                <w:numId w:val="3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Neispravno popunjena forma za stvaranje novog zadatka ili izmjenu postojećeg 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Exceptions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Includes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Priority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Frequency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of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Business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Rules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Special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Requirements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Assumptions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Additional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Notes </w:t>
            </w:r>
            <w:proofErr w:type="spellStart"/>
            <w:r w:rsidRPr="0086740B">
              <w:rPr>
                <w:lang w:val="hr-HR"/>
              </w:rPr>
              <w:t>and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Issues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Pr="009453EB" w:rsidRDefault="009453EB" w:rsidP="009453EB">
      <w:pPr>
        <w:rPr>
          <w:lang w:val="hr-HR"/>
        </w:rPr>
      </w:pPr>
    </w:p>
    <w:p w:rsidR="007B0A17" w:rsidRPr="003C0AEF" w:rsidRDefault="009453EB" w:rsidP="00234239">
      <w:pPr>
        <w:pStyle w:val="Naslov3"/>
        <w:rPr>
          <w:rFonts w:cs="Arial"/>
          <w:sz w:val="22"/>
          <w:szCs w:val="22"/>
        </w:rPr>
      </w:pPr>
      <w:r w:rsidRPr="009453EB">
        <w:rPr>
          <w:rFonts w:cs="Arial"/>
          <w:sz w:val="22"/>
          <w:szCs w:val="22"/>
          <w:lang w:val="hr-HR"/>
        </w:rPr>
        <w:t>Upravljanje događajima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900"/>
        <w:gridCol w:w="1875"/>
        <w:gridCol w:w="2409"/>
        <w:gridCol w:w="2835"/>
      </w:tblGrid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4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Name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8019" w:type="dxa"/>
            <w:gridSpan w:val="4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događajima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lastRenderedPageBreak/>
              <w:t xml:space="preserve">Date </w:t>
            </w: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Actors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Roditelj 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Description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Prijavljeni korisnik može pregledati, dodavati, uređivati i brisati </w:t>
            </w:r>
            <w:r>
              <w:rPr>
                <w:lang w:val="hr-HR"/>
              </w:rPr>
              <w:t>događaje</w:t>
            </w:r>
            <w:r w:rsidRPr="008C2593">
              <w:rPr>
                <w:lang w:val="hr-HR"/>
              </w:rPr>
              <w:t>.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Trigger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događaja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Preconditions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widowControl/>
              <w:numPr>
                <w:ilvl w:val="0"/>
                <w:numId w:val="3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 roditelj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Postconditions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Normal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Flow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6A59C6" w:rsidRDefault="009453EB" w:rsidP="009453EB">
            <w:pPr>
              <w:widowControl/>
              <w:numPr>
                <w:ilvl w:val="0"/>
                <w:numId w:val="4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Korisnik odabire </w:t>
            </w:r>
            <w:r w:rsidRPr="006A59C6">
              <w:rPr>
                <w:i/>
                <w:lang w:val="hr-HR"/>
              </w:rPr>
              <w:t xml:space="preserve">pregled </w:t>
            </w:r>
            <w:r>
              <w:rPr>
                <w:i/>
                <w:lang w:val="hr-HR"/>
              </w:rPr>
              <w:t>događaja</w:t>
            </w:r>
          </w:p>
          <w:p w:rsidR="009453EB" w:rsidRPr="006A59C6" w:rsidRDefault="009453EB" w:rsidP="009453EB">
            <w:pPr>
              <w:widowControl/>
              <w:numPr>
                <w:ilvl w:val="0"/>
                <w:numId w:val="4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događaja</w:t>
            </w:r>
          </w:p>
          <w:p w:rsidR="009453EB" w:rsidRPr="006A59C6" w:rsidRDefault="009453EB" w:rsidP="009453EB">
            <w:pPr>
              <w:widowControl/>
              <w:numPr>
                <w:ilvl w:val="0"/>
                <w:numId w:val="4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Korisnik može pregledavati </w:t>
            </w:r>
            <w:r>
              <w:rPr>
                <w:lang w:val="hr-HR"/>
              </w:rPr>
              <w:t>detaljnije informacije o događajima</w:t>
            </w:r>
            <w:r w:rsidRPr="006A59C6">
              <w:rPr>
                <w:lang w:val="hr-HR"/>
              </w:rPr>
              <w:t xml:space="preserve"> </w:t>
            </w:r>
          </w:p>
          <w:p w:rsidR="009453EB" w:rsidRPr="006A59C6" w:rsidRDefault="009453EB" w:rsidP="009453EB">
            <w:pPr>
              <w:widowControl/>
              <w:numPr>
                <w:ilvl w:val="0"/>
                <w:numId w:val="4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Korisniku se odabirom </w:t>
            </w:r>
            <w:r w:rsidRPr="006A59C6">
              <w:rPr>
                <w:lang w:val="hr-HR"/>
              </w:rPr>
              <w:t xml:space="preserve">na </w:t>
            </w:r>
            <w:r w:rsidRPr="006A59C6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>događaj</w:t>
            </w:r>
            <w:r w:rsidRPr="006A59C6">
              <w:rPr>
                <w:lang w:val="hr-HR"/>
              </w:rPr>
              <w:t xml:space="preserve"> otvar</w:t>
            </w:r>
            <w:r>
              <w:rPr>
                <w:lang w:val="hr-HR"/>
              </w:rPr>
              <w:t xml:space="preserve">a </w:t>
            </w:r>
            <w:r w:rsidRPr="006A59C6">
              <w:rPr>
                <w:lang w:val="hr-HR"/>
              </w:rPr>
              <w:t xml:space="preserve"> forma za dodavanje novog </w:t>
            </w:r>
            <w:r>
              <w:rPr>
                <w:lang w:val="hr-HR"/>
              </w:rPr>
              <w:t>događaja</w:t>
            </w:r>
          </w:p>
          <w:p w:rsidR="009453EB" w:rsidRDefault="009453EB" w:rsidP="009453EB">
            <w:pPr>
              <w:widowControl/>
              <w:numPr>
                <w:ilvl w:val="0"/>
                <w:numId w:val="4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Klikom na </w:t>
            </w:r>
            <w:r w:rsidRPr="006A59C6">
              <w:rPr>
                <w:i/>
                <w:lang w:val="hr-HR"/>
              </w:rPr>
              <w:t xml:space="preserve">uredi </w:t>
            </w:r>
            <w:r>
              <w:rPr>
                <w:i/>
                <w:lang w:val="hr-HR"/>
              </w:rPr>
              <w:t>događaj</w:t>
            </w:r>
            <w:r w:rsidRPr="006A59C6">
              <w:rPr>
                <w:lang w:val="hr-HR"/>
              </w:rPr>
              <w:t xml:space="preserve"> otvara se forma za uređivanje postojećeg </w:t>
            </w:r>
            <w:r>
              <w:rPr>
                <w:lang w:val="hr-HR"/>
              </w:rPr>
              <w:t>događaja</w:t>
            </w:r>
          </w:p>
          <w:p w:rsidR="009453EB" w:rsidRPr="0086740B" w:rsidRDefault="009453EB" w:rsidP="009453EB">
            <w:pPr>
              <w:widowControl/>
              <w:numPr>
                <w:ilvl w:val="0"/>
                <w:numId w:val="4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>Korisnik potvrđuje izmjene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Alternative </w:t>
            </w:r>
            <w:proofErr w:type="spellStart"/>
            <w:r w:rsidRPr="0086740B">
              <w:rPr>
                <w:lang w:val="hr-HR"/>
              </w:rPr>
              <w:t>Flows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widowControl/>
              <w:numPr>
                <w:ilvl w:val="0"/>
                <w:numId w:val="4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Neispravno popunjena forma za stvaranje novog </w:t>
            </w:r>
            <w:r>
              <w:rPr>
                <w:lang w:val="hr-HR"/>
              </w:rPr>
              <w:t>događaja</w:t>
            </w:r>
            <w:r w:rsidRPr="006A59C6">
              <w:rPr>
                <w:lang w:val="hr-HR"/>
              </w:rPr>
              <w:t xml:space="preserve"> ili izmjenu postojećeg</w:t>
            </w: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Exceptions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Includes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Priority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Frequency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of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Use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Business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Rules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Special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Requirements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Assumptions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Additional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Notes </w:t>
            </w:r>
            <w:proofErr w:type="spellStart"/>
            <w:r w:rsidRPr="0086740B">
              <w:rPr>
                <w:lang w:val="hr-HR"/>
              </w:rPr>
              <w:t>and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Issues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pStyle w:val="Naslov3"/>
        <w:rPr>
          <w:sz w:val="22"/>
          <w:szCs w:val="22"/>
          <w:lang w:val="hr-HR"/>
        </w:rPr>
      </w:pPr>
      <w:r w:rsidRPr="009453EB">
        <w:rPr>
          <w:sz w:val="22"/>
          <w:szCs w:val="22"/>
          <w:lang w:val="hr-HR"/>
        </w:rPr>
        <w:lastRenderedPageBreak/>
        <w:t>Pregled i izvršavanje zadataka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Use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Case</w:t>
            </w:r>
            <w:proofErr w:type="spellEnd"/>
            <w:r w:rsidRPr="008C2593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Use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Case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Name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8019" w:type="dxa"/>
            <w:gridSpan w:val="3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i izvršavanje zadataka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Created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By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Last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Updated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By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Date </w:t>
            </w:r>
            <w:proofErr w:type="spellStart"/>
            <w:r w:rsidRPr="008C2593">
              <w:rPr>
                <w:lang w:val="hr-HR"/>
              </w:rPr>
              <w:t>Created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Date </w:t>
            </w:r>
            <w:proofErr w:type="spellStart"/>
            <w:r w:rsidRPr="008C2593">
              <w:rPr>
                <w:lang w:val="hr-HR"/>
              </w:rPr>
              <w:t>Last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Updated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Actors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Dijete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Description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Prijavljeni ko</w:t>
            </w:r>
            <w:r>
              <w:rPr>
                <w:lang w:val="hr-HR"/>
              </w:rPr>
              <w:t>risnik dijete  može pregledati i označiti obavljenim zadatke s liste</w:t>
            </w:r>
            <w:r w:rsidRPr="008C2593">
              <w:rPr>
                <w:lang w:val="hr-HR"/>
              </w:rPr>
              <w:t>.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Trigger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Popis zadataka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Preconditions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Pr="008C2593">
              <w:rPr>
                <w:lang w:val="hr-HR"/>
              </w:rPr>
              <w:t xml:space="preserve">Prijavljeni korisnik </w:t>
            </w:r>
            <w:r>
              <w:rPr>
                <w:lang w:val="hr-HR"/>
              </w:rPr>
              <w:t>dijete</w:t>
            </w:r>
          </w:p>
          <w:p w:rsidR="009453EB" w:rsidRPr="008C2593" w:rsidRDefault="009453EB" w:rsidP="009453EB">
            <w:pPr>
              <w:widowControl/>
              <w:numPr>
                <w:ilvl w:val="0"/>
                <w:numId w:val="4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Za izvršavanje zadatka zadatak treba biti postavljen od strane roditelja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Postconditions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-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Normal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Flow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widowControl/>
              <w:numPr>
                <w:ilvl w:val="0"/>
                <w:numId w:val="4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popis zadataka</w:t>
            </w:r>
            <w:r w:rsidRPr="008C2593">
              <w:rPr>
                <w:i/>
                <w:lang w:val="hr-HR"/>
              </w:rPr>
              <w:t xml:space="preserve"> </w:t>
            </w:r>
          </w:p>
          <w:p w:rsidR="009453EB" w:rsidRPr="008C2593" w:rsidRDefault="009453EB" w:rsidP="009453EB">
            <w:pPr>
              <w:widowControl/>
              <w:numPr>
                <w:ilvl w:val="0"/>
                <w:numId w:val="4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 xml:space="preserve">zadataka dodijeljenih djetetu od strane roditelja </w:t>
            </w:r>
          </w:p>
          <w:p w:rsidR="009453EB" w:rsidRPr="008C2593" w:rsidRDefault="009453EB" w:rsidP="009453EB">
            <w:pPr>
              <w:widowControl/>
              <w:numPr>
                <w:ilvl w:val="0"/>
                <w:numId w:val="4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Korisnik može pregledavati detaljnije informacije o </w:t>
            </w:r>
            <w:r>
              <w:rPr>
                <w:lang w:val="hr-HR"/>
              </w:rPr>
              <w:t>zadacima</w:t>
            </w:r>
            <w:r w:rsidRPr="008C2593">
              <w:rPr>
                <w:lang w:val="hr-HR"/>
              </w:rPr>
              <w:t xml:space="preserve"> </w:t>
            </w:r>
          </w:p>
          <w:p w:rsidR="009453EB" w:rsidRPr="008C2593" w:rsidRDefault="009453EB" w:rsidP="009453EB">
            <w:pPr>
              <w:widowControl/>
              <w:numPr>
                <w:ilvl w:val="0"/>
                <w:numId w:val="4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>Korisnik</w:t>
            </w:r>
            <w:r>
              <w:rPr>
                <w:lang w:val="hr-HR"/>
              </w:rPr>
              <w:t>u klikom</w:t>
            </w:r>
            <w:r w:rsidRPr="008C2593">
              <w:rPr>
                <w:lang w:val="hr-HR"/>
              </w:rPr>
              <w:t xml:space="preserve"> na </w:t>
            </w:r>
            <w:r w:rsidRPr="008C2593">
              <w:rPr>
                <w:i/>
                <w:lang w:val="hr-HR"/>
              </w:rPr>
              <w:t xml:space="preserve">obavljen zadatak </w:t>
            </w:r>
            <w:r>
              <w:rPr>
                <w:lang w:val="hr-HR"/>
              </w:rPr>
              <w:t xml:space="preserve">potvrđuje obavljanje zadatka </w:t>
            </w:r>
          </w:p>
          <w:p w:rsidR="009453EB" w:rsidRPr="008C2593" w:rsidRDefault="009453EB" w:rsidP="009453EB">
            <w:pPr>
              <w:widowControl/>
              <w:numPr>
                <w:ilvl w:val="0"/>
                <w:numId w:val="4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roditelj dobije obavijesti o izvršenju zadatka djeteta</w:t>
            </w: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Alternative </w:t>
            </w:r>
            <w:proofErr w:type="spellStart"/>
            <w:r w:rsidRPr="008C2593">
              <w:rPr>
                <w:lang w:val="hr-HR"/>
              </w:rPr>
              <w:t>Flows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Exceptions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Includes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Priority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Frequency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of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Use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Business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Rules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Special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Requirements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Assumptions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Additional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lastRenderedPageBreak/>
              <w:t>Source</w:t>
            </w:r>
            <w:proofErr w:type="spellEnd"/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Notes </w:t>
            </w:r>
            <w:proofErr w:type="spellStart"/>
            <w:r w:rsidRPr="008C2593">
              <w:rPr>
                <w:lang w:val="hr-HR"/>
              </w:rPr>
              <w:t>and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Issues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p w:rsidR="009453EB" w:rsidRPr="003C0AEF" w:rsidRDefault="009453EB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22" w:name="_Toc367316753"/>
      <w:bookmarkStart w:id="23" w:name="_Toc367793464"/>
      <w:bookmarkStart w:id="24" w:name="_Toc532472401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22"/>
      <w:bookmarkEnd w:id="23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24"/>
    </w:p>
    <w:p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itd.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&lt;Ili ako želimo kroz izvedene FZ&gt; </w:t>
      </w:r>
    </w:p>
    <w:p w:rsidR="003B54C9" w:rsidRPr="003C0AEF" w:rsidRDefault="003B54C9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 ovom prvom primjeru (FZ-1) prioriteti su definirani u posebnoj tabeli, npr.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  <w:r w:rsidRPr="003C0AEF">
              <w:rPr>
                <w:rFonts w:ascii="Arial" w:hAnsi="Arial" w:cs="Arial"/>
                <w:szCs w:val="22"/>
                <w:lang w:val="hr-HR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itd.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AD0BE3" w:rsidRPr="003C0AEF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871058" w:rsidRPr="00AD0BE3" w:rsidRDefault="00871058" w:rsidP="00871058">
      <w:pPr>
        <w:pStyle w:val="Naslov2"/>
        <w:rPr>
          <w:rFonts w:cs="Arial"/>
          <w:sz w:val="26"/>
          <w:lang w:val="en-US"/>
        </w:rPr>
      </w:pPr>
      <w:bookmarkStart w:id="25" w:name="_Toc363403539"/>
      <w:bookmarkStart w:id="26" w:name="_Toc532472405"/>
      <w:r w:rsidRPr="00871058">
        <w:rPr>
          <w:rFonts w:cs="Arial"/>
        </w:rPr>
        <w:lastRenderedPageBreak/>
        <w:t>Logical Database Requirements</w:t>
      </w:r>
      <w:bookmarkEnd w:id="25"/>
      <w:bookmarkEnd w:id="26"/>
    </w:p>
    <w:p w:rsidR="00871058" w:rsidRDefault="00AD0BE3" w:rsidP="00871058">
      <w:pPr>
        <w:pStyle w:val="Naslov3"/>
        <w:rPr>
          <w:noProof/>
          <w:sz w:val="22"/>
          <w:szCs w:val="22"/>
          <w:lang w:val="hr-HR"/>
        </w:rPr>
      </w:pPr>
      <w:r>
        <w:rPr>
          <w:noProof/>
          <w:sz w:val="22"/>
          <w:szCs w:val="22"/>
          <w:lang w:val="hr-HR"/>
        </w:rPr>
        <w:t>ER model</w:t>
      </w:r>
    </w:p>
    <w:p w:rsidR="00AD0BE3" w:rsidRPr="00AD0BE3" w:rsidRDefault="00AD0BE3" w:rsidP="00AD0BE3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943600" cy="4526915"/>
            <wp:effectExtent l="19050" t="0" r="0" b="0"/>
            <wp:docPr id="4" name="Slika 3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545217" w:rsidRPr="003C0AEF" w:rsidRDefault="00545217" w:rsidP="00545217">
      <w:pPr>
        <w:rPr>
          <w:rFonts w:ascii="Arial" w:hAnsi="Arial" w:cs="Arial"/>
          <w:szCs w:val="22"/>
          <w:lang w:val="hr-HR"/>
        </w:rPr>
      </w:pPr>
    </w:p>
    <w:p w:rsidR="00BB6D4C" w:rsidRPr="003C0AEF" w:rsidRDefault="00BB6D4C" w:rsidP="002644DE">
      <w:pPr>
        <w:pStyle w:val="InfoBlue"/>
        <w:rPr>
          <w:rFonts w:ascii="Arial" w:hAnsi="Arial" w:cs="Arial"/>
          <w:szCs w:val="22"/>
          <w:lang w:val="hr-HR"/>
        </w:rPr>
      </w:pPr>
    </w:p>
    <w:bookmarkEnd w:id="0"/>
    <w:p w:rsidR="00016866" w:rsidRPr="003C0AEF" w:rsidRDefault="00016866" w:rsidP="00016866">
      <w:pPr>
        <w:pStyle w:val="Tijeloteksta"/>
        <w:rPr>
          <w:rFonts w:ascii="Arial" w:hAnsi="Arial" w:cs="Arial"/>
          <w:szCs w:val="22"/>
          <w:lang w:val="hr-HR"/>
        </w:rPr>
      </w:pPr>
    </w:p>
    <w:sectPr w:rsidR="00016866" w:rsidRPr="003C0AEF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DD4" w:rsidRDefault="00527DD4">
      <w:pPr>
        <w:spacing w:line="240" w:lineRule="auto"/>
      </w:pPr>
      <w:r>
        <w:separator/>
      </w:r>
    </w:p>
  </w:endnote>
  <w:endnote w:type="continuationSeparator" w:id="0">
    <w:p w:rsidR="00527DD4" w:rsidRDefault="00527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3EB" w:rsidRDefault="009453E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9453EB" w:rsidRDefault="009453EB">
    <w:pPr>
      <w:pStyle w:val="Podnoj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3EB" w:rsidRPr="00F31CA6" w:rsidRDefault="009453EB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AD0BE3">
      <w:rPr>
        <w:rFonts w:ascii="Arial" w:hAnsi="Arial" w:cs="Arial"/>
        <w:noProof/>
      </w:rPr>
      <w:t>3</w:t>
    </w:r>
    <w:r w:rsidRPr="00F31CA6">
      <w:rPr>
        <w:rFonts w:ascii="Arial" w:hAnsi="Arial" w:cs="Arial"/>
        <w:noProof/>
      </w:rPr>
      <w:fldChar w:fldCharType="end"/>
    </w:r>
    <w:r>
      <w:rPr>
        <w:rFonts w:ascii="Arial" w:hAnsi="Arial" w:cs="Arial"/>
        <w:noProof/>
        <w:lang w:val="hr-HR" w:eastAsia="hr-HR"/>
      </w:rPr>
      <w:pict>
        <v:group id="Group 441" o:spid="_x0000_s4097" style="position:absolute;left:0;text-align:left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409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<v:rect id="Rectangle 443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3EB" w:rsidRDefault="009453EB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DD4" w:rsidRDefault="00527DD4">
      <w:pPr>
        <w:spacing w:line="240" w:lineRule="auto"/>
      </w:pPr>
      <w:r>
        <w:separator/>
      </w:r>
    </w:p>
  </w:footnote>
  <w:footnote w:type="continuationSeparator" w:id="0">
    <w:p w:rsidR="00527DD4" w:rsidRDefault="00527D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3EB" w:rsidRDefault="009453EB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95"/>
      <w:gridCol w:w="3096"/>
      <w:gridCol w:w="3096"/>
    </w:tblGrid>
    <w:tr w:rsidR="009453EB" w:rsidTr="23A10D2A">
      <w:tc>
        <w:tcPr>
          <w:tcW w:w="3095" w:type="dxa"/>
        </w:tcPr>
        <w:p w:rsidR="009453EB" w:rsidRDefault="009453E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9453EB" w:rsidRDefault="009453E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9453EB" w:rsidRDefault="009453E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453EB" w:rsidRDefault="009453EB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:rsidR="009453EB" w:rsidRDefault="009453EB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:rsidR="009453EB" w:rsidRPr="00FE1B72" w:rsidRDefault="009453EB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6379"/>
      <w:gridCol w:w="3179"/>
    </w:tblGrid>
    <w:tr w:rsidR="009453EB" w:rsidRPr="00F31CA6" w:rsidTr="00545A77">
      <w:tc>
        <w:tcPr>
          <w:tcW w:w="6379" w:type="dxa"/>
        </w:tcPr>
        <w:p w:rsidR="009453EB" w:rsidRPr="00545A77" w:rsidRDefault="009453EB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Family App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9453EB" w:rsidRPr="00545A77" w:rsidRDefault="009453EB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9453EB" w:rsidRPr="00F31CA6" w:rsidTr="00545A77">
      <w:tc>
        <w:tcPr>
          <w:tcW w:w="6379" w:type="dxa"/>
        </w:tcPr>
        <w:p w:rsidR="009453EB" w:rsidRPr="00545A77" w:rsidRDefault="009453EB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="009453EB" w:rsidRPr="00545A77" w:rsidRDefault="009453EB" w:rsidP="00896A61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22.01.2021</w:t>
          </w:r>
        </w:p>
      </w:tc>
    </w:tr>
  </w:tbl>
  <w:p w:rsidR="009453EB" w:rsidRPr="00F31CA6" w:rsidRDefault="009453EB" w:rsidP="004469B1">
    <w:pPr>
      <w:pStyle w:val="Zaglavlje"/>
      <w:jc w:val="center"/>
      <w:rPr>
        <w:rFonts w:ascii="Arial" w:hAnsi="Arial" w:cs="Arial"/>
      </w:rPr>
    </w:pPr>
  </w:p>
  <w:p w:rsidR="009453EB" w:rsidRPr="00F31CA6" w:rsidRDefault="009453EB" w:rsidP="00545217">
    <w:pPr>
      <w:pStyle w:val="Zaglavlje"/>
      <w:rPr>
        <w:rFonts w:ascii="Arial" w:hAnsi="Arial" w:cs="Arial"/>
      </w:rPr>
    </w:pPr>
    <w:r>
      <w:rPr>
        <w:rFonts w:ascii="Arial" w:hAnsi="Arial" w:cs="Arial"/>
        <w:noProof/>
        <w:lang w:val="hr-HR" w:eastAsia="hr-HR"/>
      </w:rPr>
      <w:pict>
        <v:group id="Group 468" o:spid="_x0000_s4100" style="position:absolute;left:0;text-align:left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410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410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3EB" w:rsidRDefault="009453EB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hybridMultilevel"/>
    <w:tmpl w:val="FFFFFFFF"/>
    <w:lvl w:ilvl="0" w:tplc="E0CA56AC">
      <w:numFmt w:val="decimal"/>
      <w:lvlText w:val="*"/>
      <w:lvlJc w:val="left"/>
      <w:pPr>
        <w:ind w:left="0" w:firstLine="0"/>
      </w:pPr>
    </w:lvl>
    <w:lvl w:ilvl="1" w:tplc="5EF2E712">
      <w:numFmt w:val="decimal"/>
      <w:lvlText w:val=""/>
      <w:lvlJc w:val="left"/>
    </w:lvl>
    <w:lvl w:ilvl="2" w:tplc="588681C6">
      <w:numFmt w:val="decimal"/>
      <w:lvlText w:val=""/>
      <w:lvlJc w:val="left"/>
    </w:lvl>
    <w:lvl w:ilvl="3" w:tplc="0B1CB03C">
      <w:numFmt w:val="decimal"/>
      <w:lvlText w:val=""/>
      <w:lvlJc w:val="left"/>
    </w:lvl>
    <w:lvl w:ilvl="4" w:tplc="9EF48E80">
      <w:numFmt w:val="decimal"/>
      <w:lvlText w:val=""/>
      <w:lvlJc w:val="left"/>
    </w:lvl>
    <w:lvl w:ilvl="5" w:tplc="64F6BB26">
      <w:numFmt w:val="decimal"/>
      <w:lvlText w:val=""/>
      <w:lvlJc w:val="left"/>
    </w:lvl>
    <w:lvl w:ilvl="6" w:tplc="1C58D842">
      <w:numFmt w:val="decimal"/>
      <w:lvlText w:val=""/>
      <w:lvlJc w:val="left"/>
    </w:lvl>
    <w:lvl w:ilvl="7" w:tplc="DFC0608E">
      <w:numFmt w:val="decimal"/>
      <w:lvlText w:val=""/>
      <w:lvlJc w:val="left"/>
    </w:lvl>
    <w:lvl w:ilvl="8" w:tplc="A6244426">
      <w:numFmt w:val="decimal"/>
      <w:lvlText w:val=""/>
      <w:lvlJc w:val="left"/>
    </w:lvl>
  </w:abstractNum>
  <w:abstractNum w:abstractNumId="3">
    <w:nsid w:val="00CC3462"/>
    <w:multiLevelType w:val="hybridMultilevel"/>
    <w:tmpl w:val="048A6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F3B65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A44A9"/>
    <w:multiLevelType w:val="multilevel"/>
    <w:tmpl w:val="9C10B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73E2A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5084A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A1AB3"/>
    <w:multiLevelType w:val="hybridMultilevel"/>
    <w:tmpl w:val="1A50F4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94AEF"/>
    <w:multiLevelType w:val="hybridMultilevel"/>
    <w:tmpl w:val="03705C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641359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0D2893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9C1A30"/>
    <w:multiLevelType w:val="hybridMultilevel"/>
    <w:tmpl w:val="952E89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B49C6"/>
    <w:multiLevelType w:val="hybridMultilevel"/>
    <w:tmpl w:val="CB8A1578"/>
    <w:lvl w:ilvl="0" w:tplc="7CC89A10">
      <w:start w:val="1"/>
      <w:numFmt w:val="decimal"/>
      <w:lvlText w:val="%1."/>
      <w:lvlJc w:val="left"/>
      <w:pPr>
        <w:ind w:left="720" w:hanging="360"/>
      </w:pPr>
    </w:lvl>
    <w:lvl w:ilvl="1" w:tplc="FEF46ECA">
      <w:start w:val="1"/>
      <w:numFmt w:val="lowerLetter"/>
      <w:lvlText w:val="%2."/>
      <w:lvlJc w:val="left"/>
      <w:pPr>
        <w:ind w:left="1440" w:hanging="360"/>
      </w:pPr>
    </w:lvl>
    <w:lvl w:ilvl="2" w:tplc="A98E54A0">
      <w:start w:val="1"/>
      <w:numFmt w:val="lowerRoman"/>
      <w:lvlText w:val="%3."/>
      <w:lvlJc w:val="right"/>
      <w:pPr>
        <w:ind w:left="2160" w:hanging="180"/>
      </w:pPr>
    </w:lvl>
    <w:lvl w:ilvl="3" w:tplc="072EEF26">
      <w:start w:val="1"/>
      <w:numFmt w:val="decimal"/>
      <w:lvlText w:val="%4."/>
      <w:lvlJc w:val="left"/>
      <w:pPr>
        <w:ind w:left="2880" w:hanging="360"/>
      </w:pPr>
    </w:lvl>
    <w:lvl w:ilvl="4" w:tplc="35404D12">
      <w:start w:val="1"/>
      <w:numFmt w:val="lowerLetter"/>
      <w:lvlText w:val="%5."/>
      <w:lvlJc w:val="left"/>
      <w:pPr>
        <w:ind w:left="3600" w:hanging="360"/>
      </w:pPr>
    </w:lvl>
    <w:lvl w:ilvl="5" w:tplc="3738DA46">
      <w:start w:val="1"/>
      <w:numFmt w:val="lowerRoman"/>
      <w:lvlText w:val="%6."/>
      <w:lvlJc w:val="right"/>
      <w:pPr>
        <w:ind w:left="4320" w:hanging="180"/>
      </w:pPr>
    </w:lvl>
    <w:lvl w:ilvl="6" w:tplc="63181408">
      <w:start w:val="1"/>
      <w:numFmt w:val="decimal"/>
      <w:lvlText w:val="%7."/>
      <w:lvlJc w:val="left"/>
      <w:pPr>
        <w:ind w:left="5040" w:hanging="360"/>
      </w:pPr>
    </w:lvl>
    <w:lvl w:ilvl="7" w:tplc="D5CA6338">
      <w:start w:val="1"/>
      <w:numFmt w:val="lowerLetter"/>
      <w:lvlText w:val="%8."/>
      <w:lvlJc w:val="left"/>
      <w:pPr>
        <w:ind w:left="5760" w:hanging="360"/>
      </w:pPr>
    </w:lvl>
    <w:lvl w:ilvl="8" w:tplc="B8AC1EA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763253"/>
    <w:multiLevelType w:val="hybridMultilevel"/>
    <w:tmpl w:val="9A4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60F49"/>
    <w:multiLevelType w:val="hybridMultilevel"/>
    <w:tmpl w:val="27A8D7B0"/>
    <w:lvl w:ilvl="0" w:tplc="4F56F3D4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8F204734">
      <w:numFmt w:val="decimal"/>
      <w:lvlText w:val=""/>
      <w:lvlJc w:val="left"/>
    </w:lvl>
    <w:lvl w:ilvl="2" w:tplc="22101050">
      <w:numFmt w:val="decimal"/>
      <w:lvlText w:val=""/>
      <w:lvlJc w:val="left"/>
    </w:lvl>
    <w:lvl w:ilvl="3" w:tplc="1E4A621E">
      <w:numFmt w:val="decimal"/>
      <w:lvlText w:val=""/>
      <w:lvlJc w:val="left"/>
    </w:lvl>
    <w:lvl w:ilvl="4" w:tplc="B090063C">
      <w:numFmt w:val="decimal"/>
      <w:lvlText w:val=""/>
      <w:lvlJc w:val="left"/>
    </w:lvl>
    <w:lvl w:ilvl="5" w:tplc="9F7A7696">
      <w:numFmt w:val="decimal"/>
      <w:lvlText w:val=""/>
      <w:lvlJc w:val="left"/>
    </w:lvl>
    <w:lvl w:ilvl="6" w:tplc="DB0E57BE">
      <w:numFmt w:val="decimal"/>
      <w:lvlText w:val=""/>
      <w:lvlJc w:val="left"/>
    </w:lvl>
    <w:lvl w:ilvl="7" w:tplc="886E7FB8">
      <w:numFmt w:val="decimal"/>
      <w:lvlText w:val=""/>
      <w:lvlJc w:val="left"/>
    </w:lvl>
    <w:lvl w:ilvl="8" w:tplc="1354E960">
      <w:numFmt w:val="decimal"/>
      <w:lvlText w:val=""/>
      <w:lvlJc w:val="left"/>
    </w:lvl>
  </w:abstractNum>
  <w:abstractNum w:abstractNumId="24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77617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0E6441"/>
    <w:multiLevelType w:val="hybridMultilevel"/>
    <w:tmpl w:val="C1986F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41072"/>
    <w:multiLevelType w:val="multilevel"/>
    <w:tmpl w:val="3D1A5C4E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41D340E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33A39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47420B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8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931A7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E33098"/>
    <w:multiLevelType w:val="hybridMultilevel"/>
    <w:tmpl w:val="3F38AE84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93C5FC0"/>
    <w:multiLevelType w:val="hybridMultilevel"/>
    <w:tmpl w:val="3E5E06E2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B4A4CB1"/>
    <w:multiLevelType w:val="multilevel"/>
    <w:tmpl w:val="D83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DF17A63"/>
    <w:multiLevelType w:val="multilevel"/>
    <w:tmpl w:val="8842DA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5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3A2F35"/>
    <w:multiLevelType w:val="multilevel"/>
    <w:tmpl w:val="8B6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7"/>
  </w:num>
  <w:num w:numId="3">
    <w:abstractNumId w:val="39"/>
  </w:num>
  <w:num w:numId="4">
    <w:abstractNumId w:val="34"/>
  </w:num>
  <w:num w:numId="5">
    <w:abstractNumId w:val="8"/>
  </w:num>
  <w:num w:numId="6">
    <w:abstractNumId w:val="31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12"/>
  </w:num>
  <w:num w:numId="11">
    <w:abstractNumId w:val="29"/>
  </w:num>
  <w:num w:numId="12">
    <w:abstractNumId w:val="35"/>
  </w:num>
  <w:num w:numId="13">
    <w:abstractNumId w:val="25"/>
  </w:num>
  <w:num w:numId="14">
    <w:abstractNumId w:val="44"/>
  </w:num>
  <w:num w:numId="15">
    <w:abstractNumId w:val="38"/>
  </w:num>
  <w:num w:numId="16">
    <w:abstractNumId w:val="21"/>
  </w:num>
  <w:num w:numId="17">
    <w:abstractNumId w:val="7"/>
  </w:num>
  <w:num w:numId="18">
    <w:abstractNumId w:val="6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14"/>
  </w:num>
  <w:num w:numId="25">
    <w:abstractNumId w:val="45"/>
  </w:num>
  <w:num w:numId="26">
    <w:abstractNumId w:val="2"/>
    <w:lvlOverride w:ilvl="0">
      <w:lvl w:ilvl="0" w:tplc="E0CA56AC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11"/>
  </w:num>
  <w:num w:numId="28">
    <w:abstractNumId w:val="42"/>
  </w:num>
  <w:num w:numId="29">
    <w:abstractNumId w:val="41"/>
  </w:num>
  <w:num w:numId="30">
    <w:abstractNumId w:val="18"/>
  </w:num>
  <w:num w:numId="31">
    <w:abstractNumId w:val="13"/>
  </w:num>
  <w:num w:numId="32">
    <w:abstractNumId w:val="16"/>
  </w:num>
  <w:num w:numId="33">
    <w:abstractNumId w:val="33"/>
  </w:num>
  <w:num w:numId="34">
    <w:abstractNumId w:val="40"/>
  </w:num>
  <w:num w:numId="35">
    <w:abstractNumId w:val="15"/>
  </w:num>
  <w:num w:numId="36">
    <w:abstractNumId w:val="27"/>
  </w:num>
  <w:num w:numId="37">
    <w:abstractNumId w:val="32"/>
  </w:num>
  <w:num w:numId="38">
    <w:abstractNumId w:val="3"/>
  </w:num>
  <w:num w:numId="39">
    <w:abstractNumId w:val="19"/>
  </w:num>
  <w:num w:numId="40">
    <w:abstractNumId w:val="9"/>
  </w:num>
  <w:num w:numId="41">
    <w:abstractNumId w:val="5"/>
  </w:num>
  <w:num w:numId="42">
    <w:abstractNumId w:val="36"/>
  </w:num>
  <w:num w:numId="43">
    <w:abstractNumId w:val="20"/>
  </w:num>
  <w:num w:numId="44">
    <w:abstractNumId w:val="22"/>
  </w:num>
  <w:num w:numId="45">
    <w:abstractNumId w:val="46"/>
  </w:num>
  <w:num w:numId="46">
    <w:abstractNumId w:val="43"/>
  </w:num>
  <w:num w:numId="47">
    <w:abstractNumId w:val="2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proofState w:spelling="clean"/>
  <w:attachedTemplate r:id="rId1"/>
  <w:stylePaneFormatFilter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107DDF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200625"/>
    <w:rsid w:val="002023F9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3A66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27DD4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1F97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1900"/>
    <w:rsid w:val="008950CC"/>
    <w:rsid w:val="008952DC"/>
    <w:rsid w:val="00895808"/>
    <w:rsid w:val="00896A61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6AE0"/>
    <w:rsid w:val="00907EF5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53EB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24E91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4C3B"/>
    <w:rsid w:val="00AB0D27"/>
    <w:rsid w:val="00AB7892"/>
    <w:rsid w:val="00AB7EF2"/>
    <w:rsid w:val="00AC3394"/>
    <w:rsid w:val="00AC4D69"/>
    <w:rsid w:val="00AD0BE3"/>
    <w:rsid w:val="00AD3927"/>
    <w:rsid w:val="00AF0457"/>
    <w:rsid w:val="00AF12D9"/>
    <w:rsid w:val="00AF6F77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DE7EBC"/>
    <w:rsid w:val="00E05DB2"/>
    <w:rsid w:val="00E11462"/>
    <w:rsid w:val="00E210FC"/>
    <w:rsid w:val="00E327B8"/>
    <w:rsid w:val="00E34479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D2F66"/>
    <w:rsid w:val="00EE3B16"/>
    <w:rsid w:val="00EF0A69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44F11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customStyle="1" w:styleId="Srednjesjenanje11">
    <w:name w:val="Srednje sjenčanje 1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vijetlipopis1">
    <w:name w:val="Svijetli popis1"/>
    <w:basedOn w:val="Obinatablica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customStyle="1" w:styleId="Srednjesjenanje1-Isticanje11">
    <w:name w:val="Srednje sjenčanje 1 - Isticanje 1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paragraph">
    <w:name w:val="paragraph"/>
    <w:basedOn w:val="Normal"/>
    <w:rsid w:val="002023F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Zadanifontodlomka"/>
    <w:rsid w:val="002023F9"/>
  </w:style>
  <w:style w:type="character" w:customStyle="1" w:styleId="eop">
    <w:name w:val="eop"/>
    <w:basedOn w:val="Zadanifontodlomka"/>
    <w:rsid w:val="002023F9"/>
  </w:style>
  <w:style w:type="character" w:customStyle="1" w:styleId="spellingerror">
    <w:name w:val="spellingerror"/>
    <w:basedOn w:val="Zadanifontodlomka"/>
    <w:rsid w:val="00202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7F9496-12CE-4687-ADEF-073EA8F1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0</TotalTime>
  <Pages>19</Pages>
  <Words>2546</Words>
  <Characters>14515</Characters>
  <Application>Microsoft Office Word</Application>
  <DocSecurity>0</DocSecurity>
  <Lines>120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>x</Company>
  <LinksUpToDate>false</LinksUpToDate>
  <CharactersWithSpaces>17027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creator>adil@fit.ba</dc:creator>
  <cp:lastModifiedBy>x</cp:lastModifiedBy>
  <cp:revision>2</cp:revision>
  <cp:lastPrinted>2012-01-12T10:01:00Z</cp:lastPrinted>
  <dcterms:created xsi:type="dcterms:W3CDTF">2021-01-22T15:05:00Z</dcterms:created>
  <dcterms:modified xsi:type="dcterms:W3CDTF">2021-01-22T15:05:00Z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